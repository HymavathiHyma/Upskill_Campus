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4C271" w14:textId="77777777" w:rsidR="005F4266" w:rsidRDefault="005F4266">
      <w:pPr>
        <w:pStyle w:val="Standard"/>
      </w:pPr>
    </w:p>
    <w:p w14:paraId="18043269" w14:textId="77777777" w:rsidR="005F4266" w:rsidRDefault="005F4266">
      <w:pPr>
        <w:pStyle w:val="Standard"/>
      </w:pPr>
    </w:p>
    <w:p w14:paraId="740E92F3" w14:textId="77777777" w:rsidR="005F4266" w:rsidRDefault="00000000">
      <w:pPr>
        <w:pStyle w:val="Standard"/>
        <w:jc w:val="right"/>
        <w:rPr>
          <w:b/>
          <w:bCs/>
          <w:sz w:val="32"/>
          <w:szCs w:val="32"/>
          <w:lang w:val="sv-SE"/>
        </w:rPr>
      </w:pPr>
      <w:r>
        <w:rPr>
          <w:b/>
          <w:bCs/>
          <w:sz w:val="32"/>
          <w:szCs w:val="32"/>
          <w:lang w:val="sv-SE"/>
        </w:rPr>
        <w:t>Industrial Internship Report on</w:t>
      </w:r>
    </w:p>
    <w:p w14:paraId="4497881E" w14:textId="29054E82" w:rsidR="003F60E9" w:rsidRDefault="00F676AA">
      <w:pPr>
        <w:pStyle w:val="Standard"/>
        <w:jc w:val="right"/>
      </w:pPr>
      <w:r>
        <w:rPr>
          <w:b/>
          <w:bCs/>
          <w:sz w:val="32"/>
          <w:szCs w:val="32"/>
          <w:lang w:val="sv-SE"/>
        </w:rPr>
        <w:t>Banking information system</w:t>
      </w:r>
    </w:p>
    <w:p w14:paraId="1EDBBD86" w14:textId="77777777" w:rsidR="005F4266" w:rsidRDefault="00000000">
      <w:pPr>
        <w:pStyle w:val="Standard"/>
        <w:jc w:val="right"/>
      </w:pPr>
      <w:r>
        <w:rPr>
          <w:b/>
          <w:bCs/>
          <w:sz w:val="32"/>
          <w:szCs w:val="32"/>
          <w:lang w:val="sv-SE"/>
        </w:rPr>
        <w:t>Prepared by</w:t>
      </w:r>
    </w:p>
    <w:p w14:paraId="6F02719A" w14:textId="00F4ED41" w:rsidR="005F4266" w:rsidRDefault="00000000">
      <w:pPr>
        <w:pStyle w:val="Standard"/>
        <w:jc w:val="right"/>
      </w:pPr>
      <w:r>
        <w:rPr>
          <w:b/>
          <w:bCs/>
          <w:sz w:val="32"/>
          <w:szCs w:val="32"/>
          <w:lang w:val="sv-SE"/>
        </w:rPr>
        <w:t>[</w:t>
      </w:r>
      <w:r w:rsidR="00F676AA">
        <w:rPr>
          <w:b/>
          <w:bCs/>
          <w:sz w:val="32"/>
          <w:szCs w:val="32"/>
          <w:lang w:val="sv-SE"/>
        </w:rPr>
        <w:t>G.P.Hymavathi</w:t>
      </w:r>
      <w:r>
        <w:rPr>
          <w:b/>
          <w:bCs/>
          <w:sz w:val="32"/>
          <w:szCs w:val="32"/>
          <w:lang w:val="sv-SE"/>
        </w:rPr>
        <w:t>]</w:t>
      </w:r>
    </w:p>
    <w:p w14:paraId="4BCD1C6D" w14:textId="77777777" w:rsidR="005F4266" w:rsidRDefault="005F4266">
      <w:pPr>
        <w:pStyle w:val="Standard"/>
      </w:pPr>
    </w:p>
    <w:tbl>
      <w:tblPr>
        <w:tblW w:w="9900" w:type="dxa"/>
        <w:tblInd w:w="1" w:type="dxa"/>
        <w:tblLayout w:type="fixed"/>
        <w:tblCellMar>
          <w:left w:w="10" w:type="dxa"/>
          <w:right w:w="10" w:type="dxa"/>
        </w:tblCellMar>
        <w:tblLook w:val="0000" w:firstRow="0" w:lastRow="0" w:firstColumn="0" w:lastColumn="0" w:noHBand="0" w:noVBand="0"/>
      </w:tblPr>
      <w:tblGrid>
        <w:gridCol w:w="9900"/>
      </w:tblGrid>
      <w:tr w:rsidR="005F4266" w14:paraId="2162929A" w14:textId="77777777">
        <w:tblPrEx>
          <w:tblCellMar>
            <w:top w:w="0" w:type="dxa"/>
            <w:bottom w:w="0" w:type="dxa"/>
          </w:tblCellMar>
        </w:tblPrEx>
        <w:tc>
          <w:tcPr>
            <w:tcW w:w="990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16C868A0" w14:textId="77777777" w:rsidR="005F4266" w:rsidRDefault="00000000">
            <w:pPr>
              <w:pStyle w:val="Standard"/>
              <w:widowControl w:val="0"/>
              <w:spacing w:before="120" w:after="120"/>
              <w:jc w:val="center"/>
            </w:pPr>
            <w:r>
              <w:rPr>
                <w:i/>
                <w:iCs/>
              </w:rPr>
              <w:t>Executive Summary</w:t>
            </w:r>
          </w:p>
        </w:tc>
      </w:tr>
      <w:tr w:rsidR="005F4266" w14:paraId="0F23115F" w14:textId="77777777">
        <w:tblPrEx>
          <w:tblCellMar>
            <w:top w:w="0" w:type="dxa"/>
            <w:bottom w:w="0" w:type="dxa"/>
          </w:tblCellMar>
        </w:tblPrEx>
        <w:trPr>
          <w:trHeight w:val="1130"/>
        </w:trPr>
        <w:tc>
          <w:tcPr>
            <w:tcW w:w="990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9ED491" w14:textId="77777777" w:rsidR="005F4266" w:rsidRDefault="00000000">
            <w:pPr>
              <w:pStyle w:val="Standard"/>
              <w:widowControl w:val="0"/>
            </w:pPr>
            <w:r>
              <w:t>This report provides details of the Industrial Internship provided by upskill Campus and The IoT Academy in collaboration with Industrial Partner UniConverge Technologies Pvt Ltd (UCT).</w:t>
            </w:r>
          </w:p>
          <w:p w14:paraId="314DA87A" w14:textId="77777777" w:rsidR="005F4266" w:rsidRDefault="00000000">
            <w:pPr>
              <w:pStyle w:val="Standard"/>
              <w:widowControl w:val="0"/>
            </w:pPr>
            <w:r>
              <w:t>This internship was focused on a project/problem statement provided by UCT. We had to finish the project including the report in 6 weeks’ time.</w:t>
            </w:r>
          </w:p>
          <w:p w14:paraId="0B451615" w14:textId="6F1D21F6" w:rsidR="005F4266" w:rsidRDefault="00000000">
            <w:pPr>
              <w:pStyle w:val="Standard"/>
              <w:widowControl w:val="0"/>
            </w:pPr>
            <w:r>
              <w:t xml:space="preserve">My project was on  </w:t>
            </w:r>
            <w:r w:rsidR="00C3014F">
              <w:t xml:space="preserve">Banking information </w:t>
            </w:r>
            <w:r w:rsidR="002105E6">
              <w:t>system</w:t>
            </w:r>
          </w:p>
          <w:p w14:paraId="746CDB39" w14:textId="4375CF61" w:rsidR="005F4266" w:rsidRDefault="00000000">
            <w:pPr>
              <w:pStyle w:val="Standard"/>
              <w:widowControl w:val="0"/>
            </w:pPr>
            <w:r>
              <w:t xml:space="preserve">This internship gave me a very good opportunity to get exposure to </w:t>
            </w:r>
            <w:r w:rsidR="00F66427">
              <w:t>Service sector in Banking system</w:t>
            </w:r>
            <w:r>
              <w:t xml:space="preserve"> and design/implement solution for that. It was an overall great experience to have this internship.</w:t>
            </w:r>
          </w:p>
        </w:tc>
      </w:tr>
    </w:tbl>
    <w:p w14:paraId="4F5E2022" w14:textId="77777777" w:rsidR="005F4266" w:rsidRDefault="005F4266">
      <w:pPr>
        <w:pStyle w:val="Header"/>
      </w:pPr>
    </w:p>
    <w:p w14:paraId="6903A226" w14:textId="77777777" w:rsidR="005F4266" w:rsidRDefault="005F4266">
      <w:pPr>
        <w:pStyle w:val="Header"/>
      </w:pPr>
    </w:p>
    <w:p w14:paraId="4B7077ED" w14:textId="77777777" w:rsidR="005F4266" w:rsidRDefault="005F4266">
      <w:pPr>
        <w:pStyle w:val="Header"/>
      </w:pPr>
    </w:p>
    <w:p w14:paraId="34B59D0F" w14:textId="77777777" w:rsidR="005F4266" w:rsidRDefault="005F4266">
      <w:pPr>
        <w:pStyle w:val="Standard"/>
      </w:pPr>
    </w:p>
    <w:p w14:paraId="365719BF" w14:textId="77777777" w:rsidR="005F4266" w:rsidRDefault="005F4266">
      <w:pPr>
        <w:pStyle w:val="Standard"/>
      </w:pPr>
    </w:p>
    <w:p w14:paraId="4683914C" w14:textId="77777777" w:rsidR="005F4266" w:rsidRDefault="005F4266">
      <w:pPr>
        <w:pStyle w:val="Standard"/>
      </w:pPr>
    </w:p>
    <w:p w14:paraId="4069F371" w14:textId="77777777" w:rsidR="005F4266" w:rsidRDefault="005F4266">
      <w:pPr>
        <w:pStyle w:val="Standard"/>
      </w:pPr>
    </w:p>
    <w:p w14:paraId="3BACFFEE" w14:textId="77777777" w:rsidR="005F4266" w:rsidRDefault="005F4266">
      <w:pPr>
        <w:pStyle w:val="Standard"/>
      </w:pPr>
    </w:p>
    <w:p w14:paraId="76E32B0B" w14:textId="77777777" w:rsidR="005F4266" w:rsidRDefault="005F4266">
      <w:pPr>
        <w:pStyle w:val="Standard"/>
      </w:pPr>
    </w:p>
    <w:p w14:paraId="03F7402F" w14:textId="77777777" w:rsidR="005F4266" w:rsidRDefault="005F4266">
      <w:pPr>
        <w:pStyle w:val="Standard"/>
      </w:pPr>
    </w:p>
    <w:p w14:paraId="3F65EFDD" w14:textId="77777777" w:rsidR="005F4266" w:rsidRDefault="00000000">
      <w:pPr>
        <w:pStyle w:val="Standard"/>
        <w:pageBreakBefore/>
      </w:pPr>
      <w:r>
        <w:rPr>
          <w:b/>
          <w:sz w:val="24"/>
          <w:szCs w:val="24"/>
          <w:u w:val="single"/>
        </w:rPr>
        <w:lastRenderedPageBreak/>
        <w:t>TABLE OF CONTENTS</w:t>
      </w:r>
    </w:p>
    <w:p w14:paraId="44AFD23E" w14:textId="77777777" w:rsidR="005F4266" w:rsidRDefault="00000000">
      <w:pPr>
        <w:pStyle w:val="Contents1"/>
        <w:tabs>
          <w:tab w:val="right" w:leader="dot" w:pos="440"/>
          <w:tab w:val="right" w:leader="dot" w:pos="9440"/>
        </w:tabs>
      </w:pPr>
      <w:r>
        <w:fldChar w:fldCharType="begin"/>
      </w:r>
      <w:r>
        <w:instrText xml:space="preserve"> TOC \o "1-3" \u \h </w:instrText>
      </w:r>
      <w:r>
        <w:fldChar w:fldCharType="separate"/>
      </w:r>
      <w:hyperlink r:id="rId8" w:history="1">
        <w:r>
          <w:t>1</w:t>
        </w:r>
        <w:r>
          <w:rPr>
            <w:rFonts w:eastAsia="F"/>
          </w:rPr>
          <w:tab/>
        </w:r>
        <w:r>
          <w:t>Preface</w:t>
        </w:r>
        <w:r>
          <w:tab/>
          <w:t>3</w:t>
        </w:r>
      </w:hyperlink>
    </w:p>
    <w:p w14:paraId="28217003" w14:textId="77777777" w:rsidR="005F4266" w:rsidRDefault="00000000">
      <w:pPr>
        <w:pStyle w:val="Contents1"/>
        <w:tabs>
          <w:tab w:val="right" w:leader="dot" w:pos="440"/>
          <w:tab w:val="right" w:leader="dot" w:pos="9440"/>
        </w:tabs>
      </w:pPr>
      <w:hyperlink r:id="rId9" w:history="1">
        <w:r>
          <w:t>2</w:t>
        </w:r>
        <w:r>
          <w:rPr>
            <w:rFonts w:eastAsia="F"/>
          </w:rPr>
          <w:tab/>
        </w:r>
        <w:r>
          <w:t>Introduction</w:t>
        </w:r>
        <w:r>
          <w:tab/>
          <w:t>4</w:t>
        </w:r>
      </w:hyperlink>
    </w:p>
    <w:p w14:paraId="25D2F49D" w14:textId="77777777" w:rsidR="005F4266" w:rsidRDefault="00000000">
      <w:pPr>
        <w:pStyle w:val="Contents2"/>
        <w:tabs>
          <w:tab w:val="right" w:leader="dot" w:pos="940"/>
          <w:tab w:val="right" w:leader="dot" w:pos="9660"/>
        </w:tabs>
      </w:pPr>
      <w:hyperlink r:id="rId10" w:history="1">
        <w:r>
          <w:t>2.1</w:t>
        </w:r>
        <w:r>
          <w:rPr>
            <w:rFonts w:eastAsia="F"/>
          </w:rPr>
          <w:tab/>
        </w:r>
        <w:r>
          <w:t>About UniConverge Technologies Pvt Ltd</w:t>
        </w:r>
        <w:r>
          <w:tab/>
          <w:t>4</w:t>
        </w:r>
      </w:hyperlink>
    </w:p>
    <w:p w14:paraId="28FEF67D" w14:textId="77777777" w:rsidR="005F4266" w:rsidRDefault="00000000">
      <w:pPr>
        <w:pStyle w:val="Contents2"/>
        <w:tabs>
          <w:tab w:val="right" w:leader="dot" w:pos="940"/>
          <w:tab w:val="right" w:leader="dot" w:pos="9660"/>
        </w:tabs>
      </w:pPr>
      <w:hyperlink r:id="rId11" w:history="1">
        <w:r>
          <w:t>2.2</w:t>
        </w:r>
        <w:r>
          <w:rPr>
            <w:rFonts w:eastAsia="F"/>
          </w:rPr>
          <w:tab/>
        </w:r>
        <w:r>
          <w:t>About upskill Campus</w:t>
        </w:r>
        <w:r>
          <w:tab/>
          <w:t>8</w:t>
        </w:r>
      </w:hyperlink>
    </w:p>
    <w:p w14:paraId="5842EFE0" w14:textId="77777777" w:rsidR="005F4266" w:rsidRDefault="00000000">
      <w:pPr>
        <w:pStyle w:val="Contents2"/>
        <w:tabs>
          <w:tab w:val="right" w:leader="dot" w:pos="940"/>
          <w:tab w:val="right" w:leader="dot" w:pos="9660"/>
        </w:tabs>
      </w:pPr>
      <w:hyperlink r:id="rId12" w:history="1">
        <w:r>
          <w:t>2.3</w:t>
        </w:r>
        <w:r>
          <w:rPr>
            <w:rFonts w:eastAsia="F"/>
          </w:rPr>
          <w:tab/>
        </w:r>
        <w:r>
          <w:t>Objective</w:t>
        </w:r>
        <w:r>
          <w:tab/>
          <w:t>9</w:t>
        </w:r>
      </w:hyperlink>
    </w:p>
    <w:p w14:paraId="1AF955BE" w14:textId="77777777" w:rsidR="005F4266" w:rsidRDefault="00000000">
      <w:pPr>
        <w:pStyle w:val="Contents2"/>
        <w:tabs>
          <w:tab w:val="right" w:leader="dot" w:pos="940"/>
          <w:tab w:val="right" w:leader="dot" w:pos="9660"/>
        </w:tabs>
      </w:pPr>
      <w:hyperlink r:id="rId13" w:history="1">
        <w:r>
          <w:t>2.4</w:t>
        </w:r>
        <w:r>
          <w:rPr>
            <w:rFonts w:eastAsia="F"/>
          </w:rPr>
          <w:tab/>
        </w:r>
        <w:r>
          <w:t>Reference</w:t>
        </w:r>
        <w:r>
          <w:tab/>
          <w:t>9</w:t>
        </w:r>
      </w:hyperlink>
    </w:p>
    <w:p w14:paraId="6A5B2D0B" w14:textId="77777777" w:rsidR="005F4266" w:rsidRDefault="00000000">
      <w:pPr>
        <w:pStyle w:val="Contents2"/>
        <w:tabs>
          <w:tab w:val="right" w:leader="dot" w:pos="940"/>
          <w:tab w:val="right" w:leader="dot" w:pos="9660"/>
        </w:tabs>
      </w:pPr>
      <w:hyperlink r:id="rId14" w:history="1">
        <w:r>
          <w:t>2.5</w:t>
        </w:r>
        <w:r>
          <w:rPr>
            <w:rFonts w:eastAsia="F"/>
          </w:rPr>
          <w:tab/>
        </w:r>
        <w:r>
          <w:t>Glossary</w:t>
        </w:r>
        <w:r>
          <w:tab/>
          <w:t>10</w:t>
        </w:r>
      </w:hyperlink>
    </w:p>
    <w:p w14:paraId="46DBE2BA" w14:textId="77777777" w:rsidR="005F4266" w:rsidRDefault="00000000">
      <w:pPr>
        <w:pStyle w:val="Contents1"/>
        <w:tabs>
          <w:tab w:val="right" w:leader="dot" w:pos="440"/>
          <w:tab w:val="right" w:leader="dot" w:pos="9440"/>
        </w:tabs>
      </w:pPr>
      <w:hyperlink r:id="rId15" w:history="1">
        <w:r>
          <w:t>3</w:t>
        </w:r>
        <w:r>
          <w:rPr>
            <w:rFonts w:eastAsia="F"/>
          </w:rPr>
          <w:tab/>
        </w:r>
        <w:r>
          <w:t>Problem Statement</w:t>
        </w:r>
        <w:r>
          <w:tab/>
          <w:t>11</w:t>
        </w:r>
      </w:hyperlink>
    </w:p>
    <w:p w14:paraId="7C95CA57" w14:textId="77777777" w:rsidR="005F4266" w:rsidRDefault="00000000">
      <w:pPr>
        <w:pStyle w:val="Contents1"/>
        <w:tabs>
          <w:tab w:val="right" w:leader="dot" w:pos="440"/>
          <w:tab w:val="right" w:leader="dot" w:pos="9440"/>
        </w:tabs>
      </w:pPr>
      <w:hyperlink r:id="rId16" w:history="1">
        <w:r>
          <w:t>4</w:t>
        </w:r>
        <w:r>
          <w:rPr>
            <w:rFonts w:eastAsia="F"/>
          </w:rPr>
          <w:tab/>
        </w:r>
        <w:r>
          <w:t>Existing and Proposed solution</w:t>
        </w:r>
        <w:r>
          <w:tab/>
          <w:t>12</w:t>
        </w:r>
      </w:hyperlink>
    </w:p>
    <w:p w14:paraId="19806478" w14:textId="77777777" w:rsidR="005F4266" w:rsidRDefault="00000000">
      <w:pPr>
        <w:pStyle w:val="Standard"/>
        <w:tabs>
          <w:tab w:val="right" w:leader="dot" w:pos="440"/>
          <w:tab w:val="right" w:leader="dot" w:pos="9440"/>
        </w:tabs>
      </w:pPr>
      <w:r>
        <w:rPr>
          <w:rFonts w:eastAsia="F"/>
        </w:rPr>
        <w:t>4.1   Code Submission……………………………………………………………………………………………………………………………..13</w:t>
      </w:r>
    </w:p>
    <w:p w14:paraId="6D9B029E" w14:textId="77777777" w:rsidR="005F4266" w:rsidRDefault="00000000">
      <w:pPr>
        <w:pStyle w:val="Standard"/>
        <w:tabs>
          <w:tab w:val="right" w:leader="dot" w:pos="440"/>
          <w:tab w:val="right" w:leader="dot" w:pos="9440"/>
        </w:tabs>
      </w:pPr>
      <w:r>
        <w:rPr>
          <w:rFonts w:eastAsia="F"/>
        </w:rPr>
        <w:t>4.2  Report submission (Github link)  ………………………………………………………………………………………………………13</w:t>
      </w:r>
    </w:p>
    <w:p w14:paraId="6EC05BFC" w14:textId="77777777" w:rsidR="005F4266" w:rsidRDefault="00000000">
      <w:pPr>
        <w:pStyle w:val="Contents1"/>
        <w:tabs>
          <w:tab w:val="right" w:leader="dot" w:pos="440"/>
          <w:tab w:val="right" w:leader="dot" w:pos="9440"/>
        </w:tabs>
      </w:pPr>
      <w:hyperlink r:id="rId17" w:history="1">
        <w:r>
          <w:t>5</w:t>
        </w:r>
        <w:r>
          <w:rPr>
            <w:rFonts w:eastAsia="F"/>
          </w:rPr>
          <w:tab/>
        </w:r>
        <w:r>
          <w:t>Proposed Design/ Model</w:t>
        </w:r>
        <w:r>
          <w:tab/>
          <w:t>1</w:t>
        </w:r>
      </w:hyperlink>
      <w:r>
        <w:t>4</w:t>
      </w:r>
    </w:p>
    <w:p w14:paraId="6495C4A9" w14:textId="77777777" w:rsidR="005F4266" w:rsidRDefault="00000000">
      <w:pPr>
        <w:pStyle w:val="Contents2"/>
        <w:tabs>
          <w:tab w:val="right" w:leader="dot" w:pos="940"/>
          <w:tab w:val="right" w:leader="dot" w:pos="9660"/>
        </w:tabs>
      </w:pPr>
      <w:hyperlink r:id="rId18" w:history="1">
        <w:r>
          <w:t>5.1</w:t>
        </w:r>
        <w:r>
          <w:rPr>
            <w:rFonts w:eastAsia="F"/>
          </w:rPr>
          <w:tab/>
        </w:r>
        <w:r>
          <w:t>High Level Diagram (if applicable)</w:t>
        </w:r>
        <w:r>
          <w:tab/>
          <w:t>1</w:t>
        </w:r>
      </w:hyperlink>
      <w:r>
        <w:t>5</w:t>
      </w:r>
    </w:p>
    <w:p w14:paraId="60A679CF" w14:textId="77777777" w:rsidR="005F4266" w:rsidRDefault="00000000">
      <w:pPr>
        <w:pStyle w:val="Contents2"/>
        <w:tabs>
          <w:tab w:val="right" w:leader="dot" w:pos="940"/>
          <w:tab w:val="right" w:leader="dot" w:pos="9660"/>
        </w:tabs>
      </w:pPr>
      <w:hyperlink r:id="rId19" w:history="1">
        <w:r>
          <w:t>5.2</w:t>
        </w:r>
        <w:r>
          <w:rPr>
            <w:rFonts w:eastAsia="F"/>
          </w:rPr>
          <w:tab/>
        </w:r>
        <w:r>
          <w:t>Low Level Diagram (if applicable)</w:t>
        </w:r>
        <w:r>
          <w:tab/>
          <w:t>1</w:t>
        </w:r>
      </w:hyperlink>
      <w:r>
        <w:t>5</w:t>
      </w:r>
    </w:p>
    <w:p w14:paraId="6D9BE20C" w14:textId="77777777" w:rsidR="005F4266" w:rsidRDefault="00000000">
      <w:pPr>
        <w:pStyle w:val="Contents2"/>
        <w:tabs>
          <w:tab w:val="right" w:leader="dot" w:pos="940"/>
          <w:tab w:val="right" w:leader="dot" w:pos="9660"/>
        </w:tabs>
      </w:pPr>
      <w:hyperlink r:id="rId20" w:history="1">
        <w:r>
          <w:t>5.3</w:t>
        </w:r>
        <w:r>
          <w:rPr>
            <w:rFonts w:eastAsia="F"/>
          </w:rPr>
          <w:tab/>
        </w:r>
        <w:r>
          <w:t>Interfaces (if applicable)</w:t>
        </w:r>
        <w:r>
          <w:tab/>
          <w:t>1</w:t>
        </w:r>
      </w:hyperlink>
      <w:r>
        <w:t>6,17</w:t>
      </w:r>
    </w:p>
    <w:p w14:paraId="103BDD20" w14:textId="77777777" w:rsidR="005F4266" w:rsidRDefault="00000000">
      <w:pPr>
        <w:pStyle w:val="Contents1"/>
        <w:tabs>
          <w:tab w:val="right" w:leader="dot" w:pos="440"/>
          <w:tab w:val="right" w:leader="dot" w:pos="9440"/>
        </w:tabs>
      </w:pPr>
      <w:hyperlink r:id="rId21" w:history="1">
        <w:r>
          <w:t>6</w:t>
        </w:r>
        <w:r>
          <w:rPr>
            <w:rFonts w:eastAsia="F"/>
          </w:rPr>
          <w:tab/>
        </w:r>
        <w:r>
          <w:t>Performance Test</w:t>
        </w:r>
        <w:r>
          <w:tab/>
          <w:t>1</w:t>
        </w:r>
      </w:hyperlink>
      <w:r>
        <w:t>8</w:t>
      </w:r>
    </w:p>
    <w:p w14:paraId="639EC45A" w14:textId="77777777" w:rsidR="005F4266" w:rsidRDefault="00000000">
      <w:pPr>
        <w:pStyle w:val="Contents2"/>
        <w:tabs>
          <w:tab w:val="right" w:leader="dot" w:pos="940"/>
          <w:tab w:val="right" w:leader="dot" w:pos="9660"/>
        </w:tabs>
      </w:pPr>
      <w:hyperlink r:id="rId22" w:history="1">
        <w:r>
          <w:t>6.1</w:t>
        </w:r>
        <w:r>
          <w:rPr>
            <w:rFonts w:eastAsia="F"/>
          </w:rPr>
          <w:tab/>
        </w:r>
        <w:r>
          <w:t>Test Plan/ Test Cases</w:t>
        </w:r>
        <w:r>
          <w:tab/>
          <w:t>1</w:t>
        </w:r>
      </w:hyperlink>
      <w:r>
        <w:t>9</w:t>
      </w:r>
    </w:p>
    <w:p w14:paraId="5CDFA595" w14:textId="77777777" w:rsidR="005F4266" w:rsidRDefault="00000000">
      <w:pPr>
        <w:pStyle w:val="Contents2"/>
        <w:tabs>
          <w:tab w:val="right" w:leader="dot" w:pos="940"/>
          <w:tab w:val="right" w:leader="dot" w:pos="9660"/>
        </w:tabs>
      </w:pPr>
      <w:hyperlink r:id="rId23" w:history="1">
        <w:r>
          <w:t>6.2</w:t>
        </w:r>
        <w:r>
          <w:rPr>
            <w:rFonts w:eastAsia="F"/>
          </w:rPr>
          <w:tab/>
        </w:r>
        <w:r>
          <w:t>Test Procedure</w:t>
        </w:r>
        <w:r>
          <w:tab/>
        </w:r>
      </w:hyperlink>
      <w:r>
        <w:t>19,20</w:t>
      </w:r>
    </w:p>
    <w:p w14:paraId="0AE02CC2" w14:textId="77777777" w:rsidR="005F4266" w:rsidRDefault="00000000">
      <w:pPr>
        <w:pStyle w:val="Contents2"/>
        <w:tabs>
          <w:tab w:val="right" w:leader="dot" w:pos="940"/>
          <w:tab w:val="right" w:leader="dot" w:pos="9660"/>
        </w:tabs>
      </w:pPr>
      <w:hyperlink r:id="rId24" w:history="1">
        <w:r>
          <w:t>6.3</w:t>
        </w:r>
        <w:r>
          <w:rPr>
            <w:rFonts w:eastAsia="F"/>
          </w:rPr>
          <w:tab/>
        </w:r>
        <w:r>
          <w:t>Performance Outcome</w:t>
        </w:r>
        <w:r>
          <w:tab/>
        </w:r>
      </w:hyperlink>
      <w:r>
        <w:t>20</w:t>
      </w:r>
    </w:p>
    <w:p w14:paraId="5521C9F8" w14:textId="77777777" w:rsidR="005F4266" w:rsidRDefault="00000000">
      <w:pPr>
        <w:pStyle w:val="Contents1"/>
        <w:tabs>
          <w:tab w:val="right" w:leader="dot" w:pos="440"/>
          <w:tab w:val="right" w:leader="dot" w:pos="9440"/>
        </w:tabs>
      </w:pPr>
      <w:hyperlink r:id="rId25" w:history="1">
        <w:r>
          <w:t>7</w:t>
        </w:r>
        <w:r>
          <w:rPr>
            <w:rFonts w:eastAsia="F"/>
          </w:rPr>
          <w:tab/>
        </w:r>
        <w:r>
          <w:t>My learnings</w:t>
        </w:r>
        <w:r>
          <w:tab/>
        </w:r>
      </w:hyperlink>
      <w:r>
        <w:t>21</w:t>
      </w:r>
    </w:p>
    <w:p w14:paraId="0C4E117A" w14:textId="77777777" w:rsidR="005F4266" w:rsidRDefault="00000000">
      <w:pPr>
        <w:pStyle w:val="Contents1"/>
        <w:tabs>
          <w:tab w:val="right" w:leader="dot" w:pos="440"/>
          <w:tab w:val="right" w:leader="dot" w:pos="9440"/>
        </w:tabs>
      </w:pPr>
      <w:hyperlink r:id="rId26" w:history="1">
        <w:r>
          <w:t>8</w:t>
        </w:r>
        <w:r>
          <w:rPr>
            <w:rFonts w:eastAsia="F"/>
          </w:rPr>
          <w:tab/>
        </w:r>
        <w:r>
          <w:t>Future work scope</w:t>
        </w:r>
        <w:r>
          <w:tab/>
        </w:r>
      </w:hyperlink>
      <w:r>
        <w:t>22</w:t>
      </w:r>
    </w:p>
    <w:p w14:paraId="2A013BC1" w14:textId="77777777" w:rsidR="005F4266" w:rsidRDefault="00000000">
      <w:pPr>
        <w:pStyle w:val="Standard"/>
      </w:pPr>
      <w:r>
        <w:fldChar w:fldCharType="end"/>
      </w:r>
    </w:p>
    <w:p w14:paraId="0C5E2B11" w14:textId="77777777" w:rsidR="005F4266" w:rsidRDefault="005F4266">
      <w:pPr>
        <w:pStyle w:val="Standard"/>
      </w:pPr>
    </w:p>
    <w:p w14:paraId="13A6D763" w14:textId="77777777" w:rsidR="005F4266" w:rsidRDefault="00000000">
      <w:pPr>
        <w:pStyle w:val="Heading1"/>
      </w:pPr>
      <w:bookmarkStart w:id="0" w:name="_Toc139702806"/>
      <w:r>
        <w:lastRenderedPageBreak/>
        <w:t>Preface</w:t>
      </w:r>
      <w:bookmarkEnd w:id="0"/>
    </w:p>
    <w:p w14:paraId="02A1AAE3" w14:textId="52CF10FA" w:rsidR="005F4266" w:rsidRDefault="00000000">
      <w:pPr>
        <w:pStyle w:val="Standard"/>
        <w:jc w:val="both"/>
      </w:pPr>
      <w:r>
        <w:rPr>
          <w:rFonts w:ascii="Arial" w:hAnsi="Arial" w:cs="Arial"/>
        </w:rPr>
        <w:t xml:space="preserve">         The </w:t>
      </w:r>
      <w:r w:rsidR="00F66427">
        <w:rPr>
          <w:rFonts w:ascii="Arial" w:hAnsi="Arial" w:cs="Arial"/>
        </w:rPr>
        <w:t xml:space="preserve">CORE JAVA </w:t>
      </w:r>
      <w:r>
        <w:rPr>
          <w:rFonts w:ascii="Arial" w:hAnsi="Arial" w:cs="Arial"/>
        </w:rPr>
        <w:t>internship duration was of 6 weeks. 1</w:t>
      </w:r>
      <w:r>
        <w:rPr>
          <w:rFonts w:ascii="Arial" w:hAnsi="Arial" w:cs="Arial"/>
          <w:vertAlign w:val="superscript"/>
        </w:rPr>
        <w:t>st</w:t>
      </w:r>
      <w:r>
        <w:rPr>
          <w:rFonts w:ascii="Arial" w:hAnsi="Arial" w:cs="Arial"/>
        </w:rPr>
        <w:t xml:space="preserve"> week of the internship was to explore the problem statement which were provided by the management and understand their background in order to start with the project. Also learned about UCT. 2</w:t>
      </w:r>
      <w:r>
        <w:rPr>
          <w:rFonts w:ascii="Arial" w:hAnsi="Arial" w:cs="Arial"/>
          <w:vertAlign w:val="superscript"/>
        </w:rPr>
        <w:t>nd</w:t>
      </w:r>
      <w:r>
        <w:rPr>
          <w:rFonts w:ascii="Arial" w:hAnsi="Arial" w:cs="Arial"/>
        </w:rPr>
        <w:t xml:space="preserve"> week of the internship was to understand and follow the project instructions provided by UCT. And, also to plan for the solution of the existing problem. 3</w:t>
      </w:r>
      <w:r>
        <w:rPr>
          <w:rFonts w:ascii="Arial" w:hAnsi="Arial" w:cs="Arial"/>
          <w:vertAlign w:val="superscript"/>
        </w:rPr>
        <w:t>rd</w:t>
      </w:r>
      <w:r>
        <w:rPr>
          <w:rFonts w:ascii="Arial" w:hAnsi="Arial" w:cs="Arial"/>
        </w:rPr>
        <w:t xml:space="preserve">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0F25899B" w14:textId="2B0B6200" w:rsidR="005F4266" w:rsidRPr="00664F70" w:rsidRDefault="006E04A5" w:rsidP="006E04A5">
      <w:pPr>
        <w:pStyle w:val="Standard"/>
        <w:jc w:val="both"/>
        <w:rPr>
          <w:rFonts w:ascii="Arial" w:hAnsi="Arial" w:cs="Arial"/>
        </w:rPr>
      </w:pPr>
      <w:r w:rsidRPr="00664F70">
        <w:rPr>
          <w:rFonts w:ascii="Arial" w:hAnsi="Arial" w:cs="Arial"/>
        </w:rPr>
        <w:t>Develop a prototype of a Banking Information System in Core Java that provides a working preview of the key functionalities of a real banking system. The prototype should demonstrate the core features and flow of the system, showcasing its functionality and usa</w:t>
      </w:r>
      <w:r w:rsidR="00105BF4" w:rsidRPr="00664F70">
        <w:rPr>
          <w:rFonts w:ascii="Arial" w:hAnsi="Arial" w:cs="Arial"/>
        </w:rPr>
        <w:t>bility</w:t>
      </w:r>
    </w:p>
    <w:p w14:paraId="2E1CA933" w14:textId="77777777" w:rsidR="005F4266" w:rsidRDefault="00000000">
      <w:pPr>
        <w:pStyle w:val="Standard"/>
        <w:jc w:val="both"/>
      </w:pPr>
      <w:r>
        <w:rPr>
          <w:rFonts w:ascii="Arial" w:hAnsi="Arial" w:cs="Arial"/>
        </w:rPr>
        <w:t xml:space="preserve">         This internship gave me a very good opportunity to get exposure to Industrial problems and design/implement solution for that. It was an overall great experience to have this internship.working of the project. 4</w:t>
      </w:r>
      <w:r>
        <w:rPr>
          <w:rFonts w:ascii="Arial" w:hAnsi="Arial" w:cs="Arial"/>
          <w:vertAlign w:val="superscript"/>
        </w:rPr>
        <w:t>th</w:t>
      </w:r>
      <w:r>
        <w:rPr>
          <w:rFonts w:ascii="Arial" w:hAnsi="Arial" w:cs="Arial"/>
        </w:rPr>
        <w:t xml:space="preserve"> week of the internship was so to continue with the work on the project and check whether there are improvements required for the project. 5</w:t>
      </w:r>
      <w:r>
        <w:rPr>
          <w:rFonts w:ascii="Arial" w:hAnsi="Arial" w:cs="Arial"/>
          <w:vertAlign w:val="superscript"/>
        </w:rPr>
        <w:t>th</w:t>
      </w:r>
      <w:r>
        <w:rPr>
          <w:rFonts w:ascii="Arial" w:hAnsi="Arial" w:cs="Arial"/>
        </w:rPr>
        <w:t xml:space="preserve"> week of the internship was to validate your implementation and evaluate your performance. And the final week of the project is to submit your project report and get certification.</w:t>
      </w:r>
    </w:p>
    <w:p w14:paraId="1C93C240" w14:textId="77777777" w:rsidR="005F4266" w:rsidRDefault="005F4266">
      <w:pPr>
        <w:pStyle w:val="Standard"/>
        <w:jc w:val="both"/>
      </w:pPr>
    </w:p>
    <w:p w14:paraId="6B8FD7FB" w14:textId="77777777" w:rsidR="005F4266" w:rsidRDefault="005F4266">
      <w:pPr>
        <w:pStyle w:val="Standard"/>
      </w:pPr>
    </w:p>
    <w:p w14:paraId="085DA402" w14:textId="77777777" w:rsidR="005F4266" w:rsidRDefault="005F4266">
      <w:pPr>
        <w:pStyle w:val="Standard"/>
      </w:pPr>
    </w:p>
    <w:p w14:paraId="0B69A2E4" w14:textId="77777777" w:rsidR="005F4266" w:rsidRDefault="00000000">
      <w:pPr>
        <w:pStyle w:val="Heading1"/>
      </w:pPr>
      <w:bookmarkStart w:id="1" w:name="_Toc163037946"/>
      <w:bookmarkStart w:id="2" w:name="_Toc139702807"/>
      <w:r>
        <w:lastRenderedPageBreak/>
        <w:t>Introduction</w:t>
      </w:r>
      <w:bookmarkEnd w:id="1"/>
      <w:bookmarkEnd w:id="2"/>
    </w:p>
    <w:p w14:paraId="6E9AC736" w14:textId="77777777" w:rsidR="005F4266" w:rsidRDefault="00000000">
      <w:pPr>
        <w:pStyle w:val="Heading2"/>
      </w:pPr>
      <w:bookmarkStart w:id="3" w:name="_Toc139702808"/>
      <w:r>
        <w:t>About UniConverge Technologies Pvt Ltd</w:t>
      </w:r>
      <w:bookmarkEnd w:id="3"/>
    </w:p>
    <w:p w14:paraId="42D96046" w14:textId="77777777" w:rsidR="005F4266" w:rsidRDefault="00000000">
      <w:pPr>
        <w:pStyle w:val="Standard"/>
      </w:pPr>
      <w:r>
        <w:t>A company established in 2013 and working in Digital Transformation domain and providing Industrial solutions with prime focus on sustainability and RoI.</w:t>
      </w:r>
    </w:p>
    <w:p w14:paraId="284F286F" w14:textId="77777777" w:rsidR="005F4266" w:rsidRDefault="00000000">
      <w:pPr>
        <w:pStyle w:val="Standard"/>
      </w:pPr>
      <w: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t>etc.</w:t>
      </w:r>
    </w:p>
    <w:p w14:paraId="7FCEFD57" w14:textId="77777777" w:rsidR="005F4266" w:rsidRDefault="00000000">
      <w:pPr>
        <w:pStyle w:val="Standard"/>
      </w:pPr>
      <w:r>
        <w:rPr>
          <w:noProof/>
          <w:lang w:val="en-IN" w:eastAsia="en-IN"/>
        </w:rPr>
        <w:drawing>
          <wp:inline distT="0" distB="0" distL="0" distR="0" wp14:anchorId="388BBA3D" wp14:editId="63748056">
            <wp:extent cx="6000841" cy="3373916"/>
            <wp:effectExtent l="0" t="0" r="0" b="0"/>
            <wp:docPr id="18294673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000841" cy="3373916"/>
                    </a:xfrm>
                    <a:prstGeom prst="rect">
                      <a:avLst/>
                    </a:prstGeom>
                    <a:noFill/>
                    <a:ln>
                      <a:noFill/>
                      <a:prstDash/>
                    </a:ln>
                  </pic:spPr>
                </pic:pic>
              </a:graphicData>
            </a:graphic>
          </wp:inline>
        </w:drawing>
      </w:r>
    </w:p>
    <w:p w14:paraId="42D9FCB3" w14:textId="77777777" w:rsidR="005F4266" w:rsidRDefault="00000000">
      <w:pPr>
        <w:pStyle w:val="ListParagraph"/>
        <w:numPr>
          <w:ilvl w:val="0"/>
          <w:numId w:val="7"/>
        </w:numPr>
      </w:pPr>
      <w:r>
        <w:rPr>
          <w:rStyle w:val="Heading3Char"/>
          <w:rFonts w:eastAsia="Calibri"/>
          <w:sz w:val="32"/>
          <w:szCs w:val="32"/>
        </w:rPr>
        <w:t>UCT IoT Platform</w:t>
      </w:r>
      <w:r>
        <w:rPr>
          <w:rStyle w:val="Heading3Char"/>
          <w:rFonts w:eastAsia="Calibri"/>
        </w:rPr>
        <w:t xml:space="preserve"> </w:t>
      </w:r>
      <w:r>
        <w:rPr>
          <w:b/>
          <w:sz w:val="28"/>
          <w:szCs w:val="28"/>
          <w:u w:val="single"/>
        </w:rPr>
        <w:t>(</w:t>
      </w:r>
      <w:r>
        <w:rPr>
          <w:noProof/>
          <w:lang w:val="en-IN" w:eastAsia="en-IN"/>
        </w:rPr>
        <w:drawing>
          <wp:inline distT="0" distB="0" distL="0" distR="0" wp14:anchorId="076C5CB4" wp14:editId="632D29B9">
            <wp:extent cx="1343162" cy="479520"/>
            <wp:effectExtent l="0" t="0" r="0" b="0"/>
            <wp:docPr id="86939150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343162" cy="479520"/>
                    </a:xfrm>
                    <a:prstGeom prst="rect">
                      <a:avLst/>
                    </a:prstGeom>
                    <a:noFill/>
                    <a:ln>
                      <a:noFill/>
                      <a:prstDash/>
                    </a:ln>
                  </pic:spPr>
                </pic:pic>
              </a:graphicData>
            </a:graphic>
          </wp:inline>
        </w:drawing>
      </w:r>
      <w:r>
        <w:rPr>
          <w:b/>
          <w:sz w:val="28"/>
          <w:szCs w:val="28"/>
          <w:u w:val="single"/>
        </w:rPr>
        <w:t>)</w:t>
      </w:r>
    </w:p>
    <w:p w14:paraId="3FC02FE0" w14:textId="77777777" w:rsidR="005F4266" w:rsidRDefault="00000000">
      <w:pPr>
        <w:pStyle w:val="Standard"/>
      </w:pPr>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4AF97DD7" w14:textId="77777777" w:rsidR="005F4266" w:rsidRDefault="00000000">
      <w:pPr>
        <w:pStyle w:val="Standard"/>
        <w:numPr>
          <w:ilvl w:val="0"/>
          <w:numId w:val="8"/>
        </w:numPr>
      </w:pPr>
      <w:r>
        <w:t>It enables device connectivity via industry standard IoT protocols - MQTT, CoAP, HTTP, Modbus TCP, OPC UA</w:t>
      </w:r>
    </w:p>
    <w:p w14:paraId="605D764C" w14:textId="77777777" w:rsidR="005F4266" w:rsidRDefault="00000000">
      <w:pPr>
        <w:pStyle w:val="Standard"/>
        <w:numPr>
          <w:ilvl w:val="0"/>
          <w:numId w:val="4"/>
        </w:numPr>
      </w:pPr>
      <w:r>
        <w:t>It supports both cloud and on-premises deployments.</w:t>
      </w:r>
    </w:p>
    <w:p w14:paraId="7C902F9A" w14:textId="77777777" w:rsidR="005F4266" w:rsidRDefault="00000000">
      <w:pPr>
        <w:pStyle w:val="Standard"/>
      </w:pPr>
      <w:r>
        <w:lastRenderedPageBreak/>
        <w:t>It has features to</w:t>
      </w:r>
      <w:r>
        <w:br/>
        <w:t>• Build Your own dashboard</w:t>
      </w:r>
      <w:r>
        <w:br/>
        <w:t>• Analytics and Reporting</w:t>
      </w:r>
      <w:r>
        <w:br/>
        <w:t>• Alert and Notification</w:t>
      </w:r>
      <w:r>
        <w:br/>
        <w:t>• Integration with third party application(Power BI, SAP, ERP)</w:t>
      </w:r>
      <w:r>
        <w:br/>
        <w:t>• Rule Engine</w:t>
      </w:r>
    </w:p>
    <w:p w14:paraId="427F19A9" w14:textId="77777777" w:rsidR="005F4266" w:rsidRDefault="005F4266">
      <w:pPr>
        <w:pStyle w:val="Standard"/>
      </w:pPr>
    </w:p>
    <w:p w14:paraId="210845D5" w14:textId="77777777" w:rsidR="005F4266" w:rsidRDefault="00000000">
      <w:pPr>
        <w:pStyle w:val="Standard"/>
      </w:pPr>
      <w:r>
        <w:rPr>
          <w:noProof/>
          <w:lang w:val="en-IN" w:eastAsia="en-IN"/>
        </w:rPr>
        <w:drawing>
          <wp:inline distT="0" distB="0" distL="0" distR="0" wp14:anchorId="56A69139" wp14:editId="4F1E0A94">
            <wp:extent cx="5410075" cy="2961000"/>
            <wp:effectExtent l="0" t="0" r="125" b="0"/>
            <wp:docPr id="44339971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410075" cy="2961000"/>
                    </a:xfrm>
                    <a:prstGeom prst="rect">
                      <a:avLst/>
                    </a:prstGeom>
                    <a:noFill/>
                    <a:ln>
                      <a:noFill/>
                      <a:prstDash/>
                    </a:ln>
                  </pic:spPr>
                </pic:pic>
              </a:graphicData>
            </a:graphic>
          </wp:inline>
        </w:drawing>
      </w:r>
      <w:r>
        <w:t xml:space="preserve"> </w:t>
      </w:r>
      <w:r>
        <w:rPr>
          <w:noProof/>
          <w:lang w:val="en-IN" w:eastAsia="en-IN"/>
        </w:rPr>
        <w:drawing>
          <wp:inline distT="0" distB="0" distL="0" distR="0" wp14:anchorId="4E88A58F" wp14:editId="6B4437F6">
            <wp:extent cx="5410075" cy="2828879"/>
            <wp:effectExtent l="0" t="0" r="125" b="0"/>
            <wp:docPr id="1106191418" name="Image2"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t="7038"/>
                    <a:stretch>
                      <a:fillRect/>
                    </a:stretch>
                  </pic:blipFill>
                  <pic:spPr>
                    <a:xfrm>
                      <a:off x="0" y="0"/>
                      <a:ext cx="5410075" cy="2828879"/>
                    </a:xfrm>
                    <a:prstGeom prst="rect">
                      <a:avLst/>
                    </a:prstGeom>
                    <a:noFill/>
                    <a:ln>
                      <a:noFill/>
                      <a:prstDash/>
                    </a:ln>
                  </pic:spPr>
                </pic:pic>
              </a:graphicData>
            </a:graphic>
          </wp:inline>
        </w:drawing>
      </w:r>
    </w:p>
    <w:p w14:paraId="556BC343" w14:textId="77777777" w:rsidR="005F4266" w:rsidRDefault="005F4266">
      <w:pPr>
        <w:pStyle w:val="Standard"/>
      </w:pPr>
    </w:p>
    <w:p w14:paraId="222EB4BD" w14:textId="77777777" w:rsidR="005F4266" w:rsidRDefault="005F4266">
      <w:pPr>
        <w:pStyle w:val="Standard"/>
      </w:pPr>
    </w:p>
    <w:p w14:paraId="74D87080" w14:textId="77777777" w:rsidR="005F4266" w:rsidRDefault="00000000">
      <w:pPr>
        <w:pStyle w:val="ListParagraph"/>
        <w:numPr>
          <w:ilvl w:val="0"/>
          <w:numId w:val="6"/>
        </w:numPr>
      </w:pPr>
      <w:r>
        <w:rPr>
          <w:b/>
          <w:bCs/>
          <w:sz w:val="32"/>
          <w:szCs w:val="32"/>
          <w:lang w:val="en-IN"/>
        </w:rPr>
        <w:t>Smart Factory Platform (</w:t>
      </w:r>
      <w:r>
        <w:rPr>
          <w:noProof/>
          <w:lang w:val="en-IN" w:eastAsia="en-IN"/>
        </w:rPr>
        <w:drawing>
          <wp:inline distT="0" distB="0" distL="0" distR="0" wp14:anchorId="3323D07A" wp14:editId="0001B8C2">
            <wp:extent cx="1507315" cy="559439"/>
            <wp:effectExtent l="0" t="0" r="0" b="0"/>
            <wp:docPr id="102296774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507315" cy="559439"/>
                    </a:xfrm>
                    <a:prstGeom prst="rect">
                      <a:avLst/>
                    </a:prstGeom>
                    <a:noFill/>
                    <a:ln>
                      <a:noFill/>
                      <a:prstDash/>
                    </a:ln>
                  </pic:spPr>
                </pic:pic>
              </a:graphicData>
            </a:graphic>
          </wp:inline>
        </w:drawing>
      </w:r>
      <w:r>
        <w:rPr>
          <w:b/>
          <w:bCs/>
          <w:sz w:val="32"/>
          <w:szCs w:val="32"/>
          <w:lang w:val="en-IN"/>
        </w:rPr>
        <w:t>)</w:t>
      </w:r>
    </w:p>
    <w:p w14:paraId="2E60E765" w14:textId="77777777" w:rsidR="005F4266" w:rsidRDefault="00000000">
      <w:pPr>
        <w:pStyle w:val="Standard"/>
      </w:pPr>
      <w:r>
        <w:t>Factory watch is a platform for smart factory needs.</w:t>
      </w:r>
    </w:p>
    <w:p w14:paraId="5699E222" w14:textId="77777777" w:rsidR="005F4266" w:rsidRDefault="00000000">
      <w:pPr>
        <w:pStyle w:val="Standard"/>
      </w:pPr>
      <w:r>
        <w:t>It provides Users/ Factory</w:t>
      </w:r>
    </w:p>
    <w:p w14:paraId="68852763" w14:textId="77777777" w:rsidR="005F4266" w:rsidRDefault="00000000">
      <w:pPr>
        <w:pStyle w:val="Standard"/>
        <w:numPr>
          <w:ilvl w:val="0"/>
          <w:numId w:val="9"/>
        </w:numPr>
      </w:pPr>
      <w:r>
        <w:t>with a scalable solution for their Production and asset monitoring</w:t>
      </w:r>
    </w:p>
    <w:p w14:paraId="5744F687" w14:textId="77777777" w:rsidR="005F4266" w:rsidRDefault="00000000">
      <w:pPr>
        <w:pStyle w:val="Standard"/>
        <w:numPr>
          <w:ilvl w:val="0"/>
          <w:numId w:val="5"/>
        </w:numPr>
      </w:pPr>
      <w:r>
        <w:t>OEE and predictive maintenance solution scaling up to digital twin for your assets.</w:t>
      </w:r>
    </w:p>
    <w:p w14:paraId="0BB272A9" w14:textId="77777777" w:rsidR="005F4266" w:rsidRDefault="00000000">
      <w:pPr>
        <w:pStyle w:val="Standard"/>
        <w:numPr>
          <w:ilvl w:val="0"/>
          <w:numId w:val="5"/>
        </w:numPr>
      </w:pPr>
      <w:r>
        <w:t>to unleased the true potential of the data that their machines are generating and helps to identify the KPIs and also improve them.</w:t>
      </w:r>
    </w:p>
    <w:p w14:paraId="57E57A29" w14:textId="77777777" w:rsidR="005F4266" w:rsidRDefault="00000000">
      <w:pPr>
        <w:pStyle w:val="Standard"/>
        <w:numPr>
          <w:ilvl w:val="0"/>
          <w:numId w:val="5"/>
        </w:numPr>
      </w:pPr>
      <w:r>
        <w:t>A modular architecture that allows users to choose the service that they what to start and then can scale to more complex solutions as per their demands.</w:t>
      </w:r>
    </w:p>
    <w:p w14:paraId="198C5CA6" w14:textId="77777777" w:rsidR="005F4266" w:rsidRDefault="00000000">
      <w:pPr>
        <w:pStyle w:val="Standard"/>
      </w:pPr>
      <w:r>
        <w:t>Its unique SaaS model helps users to save time, cost and money.</w:t>
      </w:r>
    </w:p>
    <w:p w14:paraId="38CB1968" w14:textId="77777777" w:rsidR="005F4266" w:rsidRDefault="00000000">
      <w:pPr>
        <w:pStyle w:val="Standard"/>
      </w:pPr>
      <w:r>
        <w:rPr>
          <w:noProof/>
          <w:lang w:val="en-IN" w:eastAsia="en-IN"/>
        </w:rPr>
        <w:lastRenderedPageBreak/>
        <w:drawing>
          <wp:inline distT="0" distB="0" distL="0" distR="0" wp14:anchorId="5D19952F" wp14:editId="397D1A72">
            <wp:extent cx="4981678" cy="2860197"/>
            <wp:effectExtent l="0" t="0" r="9422" b="0"/>
            <wp:docPr id="27040742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981678" cy="2860197"/>
                    </a:xfrm>
                    <a:prstGeom prst="rect">
                      <a:avLst/>
                    </a:prstGeom>
                    <a:noFill/>
                    <a:ln>
                      <a:noFill/>
                      <a:prstDash/>
                    </a:ln>
                  </pic:spPr>
                </pic:pic>
              </a:graphicData>
            </a:graphic>
          </wp:inline>
        </w:drawing>
      </w:r>
      <w:r>
        <w:t xml:space="preserve"> </w:t>
      </w:r>
      <w:r>
        <w:rPr>
          <w:noProof/>
          <w:lang w:val="en-IN" w:eastAsia="en-IN"/>
        </w:rPr>
        <w:drawing>
          <wp:inline distT="0" distB="0" distL="0" distR="0" wp14:anchorId="0F6C5E1C" wp14:editId="4B6311B7">
            <wp:extent cx="4915082" cy="2764798"/>
            <wp:effectExtent l="0" t="0" r="0" b="0"/>
            <wp:docPr id="114010782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915082" cy="2764798"/>
                    </a:xfrm>
                    <a:prstGeom prst="rect">
                      <a:avLst/>
                    </a:prstGeom>
                    <a:noFill/>
                    <a:ln>
                      <a:noFill/>
                      <a:prstDash/>
                    </a:ln>
                  </pic:spPr>
                </pic:pic>
              </a:graphicData>
            </a:graphic>
          </wp:inline>
        </w:drawing>
      </w:r>
    </w:p>
    <w:p w14:paraId="629A8119" w14:textId="77777777" w:rsidR="005F4266" w:rsidRDefault="005F4266">
      <w:pPr>
        <w:pStyle w:val="Standard"/>
      </w:pPr>
    </w:p>
    <w:p w14:paraId="5C577F83" w14:textId="77777777" w:rsidR="005F4266" w:rsidRDefault="005F4266">
      <w:pPr>
        <w:pStyle w:val="Standard"/>
      </w:pPr>
    </w:p>
    <w:p w14:paraId="23C39FDB" w14:textId="77777777" w:rsidR="005F4266" w:rsidRDefault="005F4266">
      <w:pPr>
        <w:pStyle w:val="Standard"/>
      </w:pPr>
    </w:p>
    <w:p w14:paraId="22D8512D" w14:textId="77777777" w:rsidR="005F4266" w:rsidRDefault="005F4266">
      <w:pPr>
        <w:pStyle w:val="Standard"/>
      </w:pPr>
    </w:p>
    <w:p w14:paraId="5FAF0329" w14:textId="77777777" w:rsidR="005F4266" w:rsidRDefault="005F4266">
      <w:pPr>
        <w:pStyle w:val="Standard"/>
      </w:pPr>
    </w:p>
    <w:p w14:paraId="5819379A" w14:textId="77777777" w:rsidR="005F4266" w:rsidRDefault="005F4266">
      <w:pPr>
        <w:pStyle w:val="Standard"/>
      </w:pPr>
    </w:p>
    <w:p w14:paraId="5A76E483" w14:textId="77777777" w:rsidR="005F4266" w:rsidRDefault="00000000">
      <w:pPr>
        <w:pStyle w:val="ListParagraph"/>
        <w:numPr>
          <w:ilvl w:val="0"/>
          <w:numId w:val="6"/>
        </w:numPr>
      </w:pPr>
      <w:r>
        <w:rPr>
          <w:noProof/>
          <w:lang w:val="en-IN" w:eastAsia="en-IN"/>
        </w:rPr>
        <w:lastRenderedPageBreak/>
        <w:drawing>
          <wp:inline distT="0" distB="0" distL="0" distR="0" wp14:anchorId="32AB8681" wp14:editId="7953C15A">
            <wp:extent cx="1626123" cy="578522"/>
            <wp:effectExtent l="0" t="0" r="0" b="0"/>
            <wp:docPr id="1602155710"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626123" cy="578522"/>
                    </a:xfrm>
                    <a:prstGeom prst="rect">
                      <a:avLst/>
                    </a:prstGeom>
                    <a:noFill/>
                    <a:ln>
                      <a:noFill/>
                      <a:prstDash/>
                    </a:ln>
                  </pic:spPr>
                </pic:pic>
              </a:graphicData>
            </a:graphic>
          </wp:inline>
        </w:drawing>
      </w:r>
      <w:r>
        <w:t xml:space="preserve"> </w:t>
      </w:r>
      <w:r>
        <w:rPr>
          <w:sz w:val="32"/>
          <w:szCs w:val="32"/>
        </w:rPr>
        <w:t>based Solution</w:t>
      </w:r>
    </w:p>
    <w:p w14:paraId="1E296011" w14:textId="77777777" w:rsidR="005F4266" w:rsidRDefault="00000000">
      <w:pPr>
        <w:pStyle w:val="Standard"/>
      </w:pPr>
      <w:r>
        <w:t>UCT  is one of the early adopters of LoRAWAN teschnology and providing solution in Agritech, Smart cities, Industrial Monitoring, Smart Street Light, Smart Water/ Gas/ Electricity metering solutions etc.</w:t>
      </w:r>
    </w:p>
    <w:p w14:paraId="345723EC" w14:textId="77777777" w:rsidR="005F4266" w:rsidRDefault="00000000">
      <w:pPr>
        <w:pStyle w:val="ListParagraph"/>
        <w:numPr>
          <w:ilvl w:val="0"/>
          <w:numId w:val="6"/>
        </w:numPr>
      </w:pPr>
      <w:r>
        <w:rPr>
          <w:sz w:val="32"/>
          <w:szCs w:val="32"/>
        </w:rPr>
        <w:t>Predictive Maintenance</w:t>
      </w:r>
    </w:p>
    <w:p w14:paraId="0E09F3F9" w14:textId="77777777" w:rsidR="005F4266" w:rsidRDefault="00000000">
      <w:pPr>
        <w:pStyle w:val="Standard"/>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2EE145C4" w14:textId="77777777" w:rsidR="005F4266" w:rsidRDefault="00000000">
      <w:pPr>
        <w:pStyle w:val="Standard"/>
      </w:pPr>
      <w:r>
        <w:rPr>
          <w:noProof/>
          <w:lang w:val="en-IN" w:eastAsia="en-IN"/>
        </w:rPr>
        <w:drawing>
          <wp:inline distT="0" distB="0" distL="0" distR="0" wp14:anchorId="1D2D8645" wp14:editId="7684C02F">
            <wp:extent cx="6000841" cy="2114641"/>
            <wp:effectExtent l="0" t="0" r="0" b="0"/>
            <wp:docPr id="147806784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000841" cy="2114641"/>
                    </a:xfrm>
                    <a:prstGeom prst="rect">
                      <a:avLst/>
                    </a:prstGeom>
                    <a:noFill/>
                    <a:ln>
                      <a:noFill/>
                      <a:prstDash/>
                    </a:ln>
                  </pic:spPr>
                </pic:pic>
              </a:graphicData>
            </a:graphic>
          </wp:inline>
        </w:drawing>
      </w:r>
    </w:p>
    <w:p w14:paraId="133E2D6C" w14:textId="77777777" w:rsidR="005F4266" w:rsidRDefault="00000000">
      <w:pPr>
        <w:pStyle w:val="Heading2"/>
      </w:pPr>
      <w:bookmarkStart w:id="4" w:name="_Toc139702809"/>
      <w:r>
        <w:t>About upskill Campus</w:t>
      </w:r>
      <w:bookmarkEnd w:id="4"/>
      <w:r>
        <w:t xml:space="preserve"> (USC)</w:t>
      </w:r>
    </w:p>
    <w:p w14:paraId="53614B12" w14:textId="77777777" w:rsidR="005F4266" w:rsidRDefault="00000000">
      <w:pPr>
        <w:pStyle w:val="Standard"/>
      </w:pPr>
      <w:r>
        <w:rPr>
          <w:rFonts w:ascii="Arial" w:hAnsi="Arial"/>
          <w:kern w:val="3"/>
        </w:rPr>
        <w:t>upskill Campus along with The IoT Academy and in association with Uniconverge technologies has facilitated the smooth execution of the complete internship process.</w:t>
      </w:r>
    </w:p>
    <w:p w14:paraId="5689CC47" w14:textId="77777777" w:rsidR="005F4266" w:rsidRDefault="00000000">
      <w:pPr>
        <w:pStyle w:val="Standard"/>
      </w:pPr>
      <w:r>
        <w:rPr>
          <w:rFonts w:ascii="Arial" w:hAnsi="Arial"/>
          <w:kern w:val="3"/>
        </w:rPr>
        <w:t xml:space="preserve">USC is a career development platform that delivers </w:t>
      </w:r>
      <w:r>
        <w:rPr>
          <w:rFonts w:ascii="Arial" w:hAnsi="Arial"/>
          <w:b/>
          <w:bCs/>
          <w:kern w:val="3"/>
        </w:rPr>
        <w:t xml:space="preserve">personalized executive coaching </w:t>
      </w:r>
      <w:r>
        <w:rPr>
          <w:rFonts w:ascii="Arial" w:hAnsi="Arial"/>
          <w:kern w:val="3"/>
        </w:rPr>
        <w:t>in a more affordable, scalable and measurable way.</w:t>
      </w:r>
    </w:p>
    <w:p w14:paraId="7F6E985B" w14:textId="77777777" w:rsidR="005F4266" w:rsidRDefault="005F4266">
      <w:pPr>
        <w:pStyle w:val="Standard"/>
      </w:pPr>
    </w:p>
    <w:p w14:paraId="50D7CFB9" w14:textId="77777777" w:rsidR="005F4266" w:rsidRDefault="005F4266">
      <w:pPr>
        <w:pStyle w:val="Standard"/>
      </w:pPr>
    </w:p>
    <w:p w14:paraId="0248BF02" w14:textId="77777777" w:rsidR="005F4266" w:rsidRDefault="005F4266">
      <w:pPr>
        <w:pStyle w:val="Standard"/>
      </w:pPr>
    </w:p>
    <w:p w14:paraId="3BD45830" w14:textId="77777777" w:rsidR="005F4266" w:rsidRDefault="005F4266">
      <w:pPr>
        <w:pStyle w:val="Standard"/>
      </w:pPr>
    </w:p>
    <w:p w14:paraId="5C480693" w14:textId="77777777" w:rsidR="005F4266" w:rsidRDefault="005F4266">
      <w:pPr>
        <w:pStyle w:val="Standard"/>
      </w:pPr>
    </w:p>
    <w:p w14:paraId="52311DC7" w14:textId="77777777" w:rsidR="005F4266" w:rsidRDefault="005F4266">
      <w:pPr>
        <w:pStyle w:val="Standard"/>
      </w:pPr>
    </w:p>
    <w:p w14:paraId="4150361B" w14:textId="77777777" w:rsidR="005F4266" w:rsidRDefault="005F4266">
      <w:pPr>
        <w:pStyle w:val="Standard"/>
      </w:pPr>
    </w:p>
    <w:p w14:paraId="3D388958" w14:textId="77777777" w:rsidR="005F4266" w:rsidRDefault="00000000">
      <w:pPr>
        <w:pStyle w:val="Standard"/>
      </w:pPr>
      <w:r>
        <w:rPr>
          <w:noProof/>
          <w:lang w:val="en-IN" w:eastAsia="en-IN"/>
        </w:rPr>
        <mc:AlternateContent>
          <mc:Choice Requires="wps">
            <w:drawing>
              <wp:anchor distT="0" distB="0" distL="114300" distR="114300" simplePos="0" relativeHeight="251651072" behindDoc="0" locked="0" layoutInCell="1" allowOverlap="1" wp14:anchorId="5DCDB0FA" wp14:editId="370B41DC">
                <wp:simplePos x="0" y="0"/>
                <wp:positionH relativeFrom="column">
                  <wp:posOffset>2185196</wp:posOffset>
                </wp:positionH>
                <wp:positionV relativeFrom="paragraph">
                  <wp:posOffset>781555</wp:posOffset>
                </wp:positionV>
                <wp:extent cx="805184" cy="657866"/>
                <wp:effectExtent l="19050" t="19050" r="52066" b="46984"/>
                <wp:wrapNone/>
                <wp:docPr id="1397285696" name="Straight Connector 53"/>
                <wp:cNvGraphicFramePr/>
                <a:graphic xmlns:a="http://schemas.openxmlformats.org/drawingml/2006/main">
                  <a:graphicData uri="http://schemas.microsoft.com/office/word/2010/wordprocessingShape">
                    <wps:wsp>
                      <wps:cNvCnPr/>
                      <wps:spPr>
                        <a:xfrm flipV="1">
                          <a:off x="0" y="0"/>
                          <a:ext cx="805184" cy="657866"/>
                        </a:xfrm>
                        <a:prstGeom prst="straightConnector1">
                          <a:avLst/>
                        </a:prstGeom>
                        <a:noFill/>
                        <a:ln w="57241" cap="flat">
                          <a:solidFill>
                            <a:srgbClr val="FF5969"/>
                          </a:solidFill>
                          <a:prstDash val="solid"/>
                          <a:round/>
                        </a:ln>
                      </wps:spPr>
                      <wps:bodyPr/>
                    </wps:wsp>
                  </a:graphicData>
                </a:graphic>
              </wp:anchor>
            </w:drawing>
          </mc:Choice>
          <mc:Fallback>
            <w:pict>
              <v:shapetype w14:anchorId="01B2BCA0" id="_x0000_t32" coordsize="21600,21600" o:spt="32" o:oned="t" path="m,l21600,21600e" filled="f">
                <v:path arrowok="t" fillok="f" o:connecttype="none"/>
                <o:lock v:ext="edit" shapetype="t"/>
              </v:shapetype>
              <v:shape id="Straight Connector 53" o:spid="_x0000_s1026" type="#_x0000_t32" style="position:absolute;margin-left:172.05pt;margin-top:61.55pt;width:63.4pt;height:51.8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" strokecolor="#ff5969" strokeweight="1.59003mm"/>
            </w:pict>
          </mc:Fallback>
        </mc:AlternateContent>
      </w:r>
      <w:r>
        <w:rPr>
          <w:noProof/>
          <w:lang w:val="en-IN" w:eastAsia="en-IN"/>
        </w:rPr>
        <w:drawing>
          <wp:anchor distT="0" distB="0" distL="114300" distR="114300" simplePos="0" relativeHeight="251652096" behindDoc="0" locked="0" layoutInCell="1" allowOverlap="1" wp14:anchorId="45EA62FF" wp14:editId="4BE4B4D1">
            <wp:simplePos x="0" y="0"/>
            <wp:positionH relativeFrom="column">
              <wp:posOffset>3066476</wp:posOffset>
            </wp:positionH>
            <wp:positionV relativeFrom="paragraph">
              <wp:posOffset>446400</wp:posOffset>
            </wp:positionV>
            <wp:extent cx="1662479" cy="642603"/>
            <wp:effectExtent l="0" t="0" r="0" b="5097"/>
            <wp:wrapNone/>
            <wp:docPr id="720610180" name="Image7" descr="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662479" cy="642603"/>
                    </a:xfrm>
                    <a:prstGeom prst="rect">
                      <a:avLst/>
                    </a:prstGeom>
                    <a:noFill/>
                    <a:ln>
                      <a:noFill/>
                      <a:prstDash/>
                    </a:ln>
                  </pic:spPr>
                </pic:pic>
              </a:graphicData>
            </a:graphic>
          </wp:anchor>
        </w:drawing>
      </w:r>
      <w:r>
        <w:rPr>
          <w:noProof/>
          <w:lang w:val="en-IN" w:eastAsia="en-IN"/>
        </w:rPr>
        <w:drawing>
          <wp:anchor distT="0" distB="0" distL="114300" distR="114300" simplePos="0" relativeHeight="251653120" behindDoc="0" locked="0" layoutInCell="1" allowOverlap="1" wp14:anchorId="1FF98A26" wp14:editId="43358D93">
            <wp:simplePos x="0" y="0"/>
            <wp:positionH relativeFrom="column">
              <wp:posOffset>1462317</wp:posOffset>
            </wp:positionH>
            <wp:positionV relativeFrom="paragraph">
              <wp:posOffset>1526042</wp:posOffset>
            </wp:positionV>
            <wp:extent cx="685077" cy="685077"/>
            <wp:effectExtent l="0" t="0" r="0" b="723"/>
            <wp:wrapNone/>
            <wp:docPr id="261944569"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85077" cy="685077"/>
                    </a:xfrm>
                    <a:prstGeom prst="rect">
                      <a:avLst/>
                    </a:prstGeom>
                    <a:noFill/>
                    <a:ln>
                      <a:noFill/>
                      <a:prstDash/>
                    </a:ln>
                  </pic:spPr>
                </pic:pic>
              </a:graphicData>
            </a:graphic>
          </wp:anchor>
        </w:drawing>
      </w:r>
      <w:r>
        <w:rPr>
          <w:noProof/>
          <w:lang w:val="en-IN" w:eastAsia="en-IN"/>
        </w:rPr>
        <w:drawing>
          <wp:anchor distT="0" distB="0" distL="114300" distR="114300" simplePos="0" relativeHeight="251654144" behindDoc="0" locked="0" layoutInCell="1" allowOverlap="1" wp14:anchorId="78851BF6" wp14:editId="258EAB39">
            <wp:simplePos x="0" y="0"/>
            <wp:positionH relativeFrom="column">
              <wp:posOffset>5162044</wp:posOffset>
            </wp:positionH>
            <wp:positionV relativeFrom="paragraph">
              <wp:posOffset>1472037</wp:posOffset>
            </wp:positionV>
            <wp:extent cx="1126440" cy="859682"/>
            <wp:effectExtent l="0" t="0" r="0" b="0"/>
            <wp:wrapNone/>
            <wp:docPr id="1236365808"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1126440" cy="859682"/>
                    </a:xfrm>
                    <a:prstGeom prst="rect">
                      <a:avLst/>
                    </a:prstGeom>
                    <a:noFill/>
                    <a:ln>
                      <a:noFill/>
                      <a:prstDash/>
                    </a:ln>
                  </pic:spPr>
                </pic:pic>
              </a:graphicData>
            </a:graphic>
          </wp:anchor>
        </w:drawing>
      </w:r>
      <w:r>
        <w:rPr>
          <w:noProof/>
          <w:lang w:val="en-IN" w:eastAsia="en-IN"/>
        </w:rPr>
        <mc:AlternateContent>
          <mc:Choice Requires="wps">
            <w:drawing>
              <wp:anchor distT="0" distB="0" distL="114300" distR="114300" simplePos="0" relativeHeight="251655168" behindDoc="0" locked="0" layoutInCell="1" allowOverlap="1" wp14:anchorId="6D4B711C" wp14:editId="023F4359">
                <wp:simplePos x="0" y="0"/>
                <wp:positionH relativeFrom="column">
                  <wp:posOffset>4732202</wp:posOffset>
                </wp:positionH>
                <wp:positionV relativeFrom="paragraph">
                  <wp:posOffset>765718</wp:posOffset>
                </wp:positionV>
                <wp:extent cx="777240" cy="568958"/>
                <wp:effectExtent l="19050" t="19050" r="41910" b="40642"/>
                <wp:wrapNone/>
                <wp:docPr id="1956656860" name="Straight Connector 60"/>
                <wp:cNvGraphicFramePr/>
                <a:graphic xmlns:a="http://schemas.openxmlformats.org/drawingml/2006/main">
                  <a:graphicData uri="http://schemas.microsoft.com/office/word/2010/wordprocessingShape">
                    <wps:wsp>
                      <wps:cNvCnPr/>
                      <wps:spPr>
                        <a:xfrm flipH="1" flipV="1">
                          <a:off x="0" y="0"/>
                          <a:ext cx="777240" cy="568958"/>
                        </a:xfrm>
                        <a:prstGeom prst="straightConnector1">
                          <a:avLst/>
                        </a:prstGeom>
                        <a:noFill/>
                        <a:ln w="57241" cap="flat">
                          <a:solidFill>
                            <a:srgbClr val="FF5969"/>
                          </a:solidFill>
                          <a:prstDash val="solid"/>
                          <a:round/>
                        </a:ln>
                      </wps:spPr>
                      <wps:bodyPr/>
                    </wps:wsp>
                  </a:graphicData>
                </a:graphic>
              </wp:anchor>
            </w:drawing>
          </mc:Choice>
          <mc:Fallback>
            <w:pict>
              <v:shape w14:anchorId="1D059459" id="Straight Connector 60" o:spid="_x0000_s1026" type="#_x0000_t32" style="position:absolute;margin-left:372.6pt;margin-top:60.3pt;width:61.2pt;height:44.8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" strokecolor="#ff5969" strokeweight="1.59003mm"/>
            </w:pict>
          </mc:Fallback>
        </mc:AlternateContent>
      </w:r>
    </w:p>
    <w:p w14:paraId="3CF9BF26" w14:textId="77777777" w:rsidR="005F4266" w:rsidRDefault="00000000">
      <w:pPr>
        <w:pStyle w:val="Standard"/>
      </w:pPr>
      <w:r>
        <w:rPr>
          <w:noProof/>
          <w:lang w:val="en-IN" w:eastAsia="en-IN"/>
        </w:rPr>
        <mc:AlternateContent>
          <mc:Choice Requires="wpg">
            <w:drawing>
              <wp:anchor distT="0" distB="0" distL="114300" distR="114300" simplePos="0" relativeHeight="251650048" behindDoc="1" locked="0" layoutInCell="1" allowOverlap="1" wp14:anchorId="500770B1" wp14:editId="487B1B75">
                <wp:simplePos x="0" y="0"/>
                <wp:positionH relativeFrom="column">
                  <wp:posOffset>-838084</wp:posOffset>
                </wp:positionH>
                <wp:positionV relativeFrom="paragraph">
                  <wp:posOffset>163083</wp:posOffset>
                </wp:positionV>
                <wp:extent cx="7727767" cy="1551233"/>
                <wp:effectExtent l="0" t="0" r="6533" b="0"/>
                <wp:wrapNone/>
                <wp:docPr id="2082194790" name="Group 5"/>
                <wp:cNvGraphicFramePr/>
                <a:graphic xmlns:a="http://schemas.openxmlformats.org/drawingml/2006/main">
                  <a:graphicData uri="http://schemas.microsoft.com/office/word/2010/wordprocessingGroup">
                    <wpg:wgp>
                      <wpg:cNvGrpSpPr/>
                      <wpg:grpSpPr>
                        <a:xfrm>
                          <a:off x="0" y="0"/>
                          <a:ext cx="7727767" cy="1551233"/>
                          <a:chOff x="0" y="0"/>
                          <a:chExt cx="7727767" cy="1551233"/>
                        </a:xfrm>
                      </wpg:grpSpPr>
                      <pic:pic xmlns:pic="http://schemas.openxmlformats.org/drawingml/2006/picture">
                        <pic:nvPicPr>
                          <pic:cNvPr id="463185167" name="Diagram 91"/>
                          <pic:cNvPicPr>
                            <a:picLocks noChangeAspect="1"/>
                          </pic:cNvPicPr>
                        </pic:nvPicPr>
                        <pic:blipFill>
                          <a:blip r:embed="rId39">
                            <a:lum/>
                            <a:alphaModFix/>
                          </a:blip>
                          <a:srcRect/>
                          <a:stretch>
                            <a:fillRect/>
                          </a:stretch>
                        </pic:blipFill>
                        <pic:spPr>
                          <a:xfrm>
                            <a:off x="0" y="9354"/>
                            <a:ext cx="1700281" cy="1541879"/>
                          </a:xfrm>
                          <a:prstGeom prst="rect">
                            <a:avLst/>
                          </a:prstGeom>
                          <a:noFill/>
                          <a:ln>
                            <a:noFill/>
                            <a:prstDash/>
                          </a:ln>
                        </pic:spPr>
                      </pic:pic>
                      <wpg:grpSp>
                        <wpg:cNvPr id="164049874" name="Group 21"/>
                        <wpg:cNvGrpSpPr/>
                        <wpg:grpSpPr>
                          <a:xfrm>
                            <a:off x="1980727" y="0"/>
                            <a:ext cx="5747040" cy="1551233"/>
                            <a:chOff x="0" y="0"/>
                            <a:chExt cx="5747040" cy="1551233"/>
                          </a:xfrm>
                        </wpg:grpSpPr>
                        <pic:pic xmlns:pic="http://schemas.openxmlformats.org/drawingml/2006/picture">
                          <pic:nvPicPr>
                            <pic:cNvPr id="460148112" name="Diagram 93"/>
                            <pic:cNvPicPr>
                              <a:picLocks noChangeAspect="1"/>
                            </pic:cNvPicPr>
                          </pic:nvPicPr>
                          <pic:blipFill>
                            <a:blip r:embed="rId40">
                              <a:lum/>
                              <a:alphaModFix/>
                            </a:blip>
                            <a:srcRect/>
                            <a:stretch>
                              <a:fillRect/>
                            </a:stretch>
                          </pic:blipFill>
                          <pic:spPr>
                            <a:xfrm>
                              <a:off x="0" y="9354"/>
                              <a:ext cx="1706041" cy="1541879"/>
                            </a:xfrm>
                            <a:prstGeom prst="rect">
                              <a:avLst/>
                            </a:prstGeom>
                            <a:noFill/>
                            <a:ln>
                              <a:noFill/>
                              <a:prstDash/>
                            </a:ln>
                          </pic:spPr>
                        </pic:pic>
                        <pic:pic xmlns:pic="http://schemas.openxmlformats.org/drawingml/2006/picture">
                          <pic:nvPicPr>
                            <pic:cNvPr id="2001806954" name="Diagram 94"/>
                            <pic:cNvPicPr>
                              <a:picLocks noChangeAspect="1"/>
                            </pic:cNvPicPr>
                          </pic:nvPicPr>
                          <pic:blipFill>
                            <a:blip r:embed="rId41">
                              <a:lum/>
                              <a:alphaModFix/>
                            </a:blip>
                            <a:srcRect/>
                            <a:stretch>
                              <a:fillRect/>
                            </a:stretch>
                          </pic:blipFill>
                          <pic:spPr>
                            <a:xfrm>
                              <a:off x="1982876" y="0"/>
                              <a:ext cx="1706041" cy="1547283"/>
                            </a:xfrm>
                            <a:prstGeom prst="rect">
                              <a:avLst/>
                            </a:prstGeom>
                            <a:noFill/>
                            <a:ln>
                              <a:noFill/>
                              <a:prstDash/>
                            </a:ln>
                          </pic:spPr>
                        </pic:pic>
                        <pic:pic xmlns:pic="http://schemas.openxmlformats.org/drawingml/2006/picture">
                          <pic:nvPicPr>
                            <pic:cNvPr id="976051026" name="Diagram 95"/>
                            <pic:cNvPicPr>
                              <a:picLocks noChangeAspect="1"/>
                            </pic:cNvPicPr>
                          </pic:nvPicPr>
                          <pic:blipFill>
                            <a:blip r:embed="rId42">
                              <a:lum/>
                              <a:alphaModFix/>
                            </a:blip>
                            <a:srcRect/>
                            <a:stretch>
                              <a:fillRect/>
                            </a:stretch>
                          </pic:blipFill>
                          <pic:spPr>
                            <a:xfrm>
                              <a:off x="4040999" y="0"/>
                              <a:ext cx="1706041" cy="1547283"/>
                            </a:xfrm>
                            <a:prstGeom prst="rect">
                              <a:avLst/>
                            </a:prstGeom>
                            <a:noFill/>
                            <a:ln>
                              <a:noFill/>
                              <a:prstDash/>
                            </a:ln>
                          </pic:spPr>
                        </pic:pic>
                      </wpg:grpSp>
                    </wpg:wgp>
                  </a:graphicData>
                </a:graphic>
              </wp:anchor>
            </w:drawing>
          </mc:Choice>
          <mc:Fallback>
            <w:pict>
              <v:group w14:anchorId="37B0A97C" id="Group 5" o:spid="_x0000_s1026" style="position:absolute;margin-left:-66pt;margin-top:12.85pt;width:608.5pt;height:122.15pt;z-index:-251666432" coordsize="77277,1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top:93;width:17002;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">
                  <v:imagedata r:id="rId43" o:title=""/>
                </v:shape>
                <v:group id="Group 21" o:spid="_x0000_s1028" style="position:absolute;left:19807;width:57470;height:15512" coordsize="57470,1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">
                  <v:shape id="Diagram 93" o:spid="_x0000_s1029" type="#_x0000_t75" style="position:absolute;top:93;width:17060;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">
                    <v:imagedata r:id="rId44" o:title=""/>
                  </v:shape>
                  <v:shape id="Diagram 94" o:spid="_x0000_s1030" type="#_x0000_t75" style="position:absolute;left:19828;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">
                    <v:imagedata r:id="rId45" o:title=""/>
                  </v:shape>
                  <v:shape id="Diagram 95" o:spid="_x0000_s1031" type="#_x0000_t75" style="position:absolute;left:40409;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">
                    <v:imagedata r:id="rId46" o:title=""/>
                  </v:shape>
                </v:group>
              </v:group>
            </w:pict>
          </mc:Fallback>
        </mc:AlternateContent>
      </w:r>
    </w:p>
    <w:p w14:paraId="5426E7E6" w14:textId="77777777" w:rsidR="005F4266" w:rsidRDefault="005F4266">
      <w:pPr>
        <w:pStyle w:val="Standard"/>
      </w:pPr>
    </w:p>
    <w:p w14:paraId="739B4D40" w14:textId="77777777" w:rsidR="005F4266" w:rsidRDefault="005F4266">
      <w:pPr>
        <w:pStyle w:val="Standard"/>
      </w:pPr>
    </w:p>
    <w:p w14:paraId="27EF8344" w14:textId="77777777" w:rsidR="005F4266" w:rsidRDefault="005F4266">
      <w:pPr>
        <w:pStyle w:val="Standard"/>
      </w:pPr>
    </w:p>
    <w:p w14:paraId="2A8B9AA6" w14:textId="77777777" w:rsidR="005F4266" w:rsidRDefault="005F4266">
      <w:pPr>
        <w:pStyle w:val="Standard"/>
      </w:pPr>
    </w:p>
    <w:p w14:paraId="48B8AF11" w14:textId="77777777" w:rsidR="005F4266" w:rsidRDefault="005F4266">
      <w:pPr>
        <w:pStyle w:val="Standard"/>
      </w:pPr>
    </w:p>
    <w:p w14:paraId="7020F411" w14:textId="77777777" w:rsidR="005F4266" w:rsidRDefault="005F4266">
      <w:pPr>
        <w:pStyle w:val="Standard"/>
      </w:pPr>
    </w:p>
    <w:p w14:paraId="3B4028A9" w14:textId="77777777" w:rsidR="005F4266" w:rsidRDefault="005F4266">
      <w:pPr>
        <w:pStyle w:val="Standard"/>
      </w:pPr>
    </w:p>
    <w:p w14:paraId="2764B83C" w14:textId="77777777" w:rsidR="005F4266" w:rsidRDefault="005F4266">
      <w:pPr>
        <w:pStyle w:val="Standard"/>
      </w:pPr>
    </w:p>
    <w:p w14:paraId="5DFC8B4B" w14:textId="77777777" w:rsidR="005F4266" w:rsidRDefault="005F4266">
      <w:pPr>
        <w:pStyle w:val="Standard"/>
      </w:pPr>
    </w:p>
    <w:p w14:paraId="3C78B09C" w14:textId="77777777" w:rsidR="005F4266" w:rsidRDefault="005F4266">
      <w:pPr>
        <w:pStyle w:val="Standard"/>
      </w:pPr>
    </w:p>
    <w:p w14:paraId="7D1C2DE1" w14:textId="77777777" w:rsidR="005F4266" w:rsidRDefault="005F4266">
      <w:pPr>
        <w:pStyle w:val="Standard"/>
      </w:pPr>
    </w:p>
    <w:p w14:paraId="3D190F71" w14:textId="77777777" w:rsidR="005F4266" w:rsidRDefault="005F4266">
      <w:pPr>
        <w:pStyle w:val="Standard"/>
      </w:pPr>
    </w:p>
    <w:p w14:paraId="057241E3" w14:textId="77777777" w:rsidR="005F4266" w:rsidRDefault="005F4266">
      <w:pPr>
        <w:pStyle w:val="Standard"/>
      </w:pPr>
    </w:p>
    <w:p w14:paraId="0B566128" w14:textId="77777777" w:rsidR="005F4266" w:rsidRDefault="00000000">
      <w:pPr>
        <w:pStyle w:val="Heading2"/>
      </w:pPr>
      <w:r>
        <w:t>The IoT Academy</w:t>
      </w:r>
    </w:p>
    <w:p w14:paraId="0BD9FE25" w14:textId="77777777" w:rsidR="005F4266" w:rsidRDefault="00000000">
      <w:pPr>
        <w:pStyle w:val="Standard"/>
      </w:pPr>
      <w:r>
        <w:t>The IoT academy is EdTech Division of UCT that is running long executive certification programs in collaboration with EICT Academy, IITK, IITR and IITG in multiple domains.</w:t>
      </w:r>
    </w:p>
    <w:p w14:paraId="44F79746" w14:textId="77777777" w:rsidR="005F4266" w:rsidRDefault="005F4266">
      <w:pPr>
        <w:pStyle w:val="Heading2"/>
      </w:pPr>
    </w:p>
    <w:p w14:paraId="69733D5B" w14:textId="77777777" w:rsidR="005F4266" w:rsidRDefault="00000000">
      <w:pPr>
        <w:pStyle w:val="Heading2"/>
      </w:pPr>
      <w:bookmarkStart w:id="5" w:name="_Toc163037947"/>
      <w:bookmarkStart w:id="6" w:name="_Toc139702810"/>
      <w:r>
        <w:t>Objective</w:t>
      </w:r>
      <w:bookmarkEnd w:id="5"/>
      <w:bookmarkEnd w:id="6"/>
      <w:r>
        <w:t>s of this Internship program</w:t>
      </w:r>
    </w:p>
    <w:p w14:paraId="0505BF9A" w14:textId="77777777" w:rsidR="005F4266" w:rsidRDefault="00000000">
      <w:pPr>
        <w:pStyle w:val="Standard"/>
      </w:pPr>
      <w:r>
        <w:t>The objective for this internship program was to</w:t>
      </w:r>
    </w:p>
    <w:p w14:paraId="48942DDE" w14:textId="77777777" w:rsidR="005F4266" w:rsidRDefault="00000000">
      <w:pPr>
        <w:pStyle w:val="Standard"/>
      </w:pPr>
      <w:r>
        <w:t> </w:t>
      </w:r>
      <w:r>
        <w:rPr>
          <w:rFonts w:ascii="Segoe UI Symbol" w:hAnsi="Segoe UI Symbol" w:cs="Segoe UI Symbol"/>
        </w:rPr>
        <w:t>☛</w:t>
      </w:r>
      <w:r>
        <w:t xml:space="preserve"> get practical experience of working in the industry.</w:t>
      </w:r>
    </w:p>
    <w:p w14:paraId="77B07CF4" w14:textId="77777777" w:rsidR="005F4266" w:rsidRDefault="00000000">
      <w:pPr>
        <w:pStyle w:val="Standard"/>
      </w:pPr>
      <w:r>
        <w:lastRenderedPageBreak/>
        <w:t> </w:t>
      </w:r>
      <w:r>
        <w:rPr>
          <w:rFonts w:ascii="Segoe UI Symbol" w:hAnsi="Segoe UI Symbol" w:cs="Segoe UI Symbol"/>
        </w:rPr>
        <w:t>☛</w:t>
      </w:r>
      <w:r>
        <w:t xml:space="preserve"> to solve real world problems.</w:t>
      </w:r>
    </w:p>
    <w:p w14:paraId="48B69EA4" w14:textId="77777777" w:rsidR="005F4266" w:rsidRDefault="00000000">
      <w:pPr>
        <w:pStyle w:val="Standard"/>
      </w:pPr>
      <w:r>
        <w:t> </w:t>
      </w:r>
      <w:r>
        <w:rPr>
          <w:rFonts w:ascii="Segoe UI Symbol" w:hAnsi="Segoe UI Symbol" w:cs="Segoe UI Symbol"/>
        </w:rPr>
        <w:t>☛</w:t>
      </w:r>
      <w:r>
        <w:t xml:space="preserve"> to have improved job prospects.</w:t>
      </w:r>
    </w:p>
    <w:p w14:paraId="20F0D91D" w14:textId="77777777" w:rsidR="005F4266" w:rsidRDefault="00000000">
      <w:pPr>
        <w:pStyle w:val="Standard"/>
      </w:pPr>
      <w:r>
        <w:t> </w:t>
      </w:r>
      <w:r>
        <w:rPr>
          <w:rFonts w:ascii="Segoe UI Symbol" w:hAnsi="Segoe UI Symbol" w:cs="Segoe UI Symbol"/>
        </w:rPr>
        <w:t>☛</w:t>
      </w:r>
      <w:r>
        <w:t xml:space="preserve"> to have Improved understanding of our field and its applications.</w:t>
      </w:r>
      <w:r>
        <w:rPr>
          <w:rFonts w:cs="Calibri"/>
        </w:rPr>
        <w:t> </w:t>
      </w:r>
    </w:p>
    <w:p w14:paraId="52C5F7B7" w14:textId="77777777" w:rsidR="005F4266" w:rsidRDefault="00000000">
      <w:pPr>
        <w:pStyle w:val="Standard"/>
      </w:pPr>
      <w:r>
        <w:t> </w:t>
      </w:r>
      <w:r>
        <w:rPr>
          <w:rFonts w:ascii="Segoe UI Symbol" w:hAnsi="Segoe UI Symbol" w:cs="Segoe UI Symbol"/>
        </w:rPr>
        <w:t>☛</w:t>
      </w:r>
      <w:r>
        <w:t xml:space="preserve"> to have Personal growth like better communication and problem solving.</w:t>
      </w:r>
    </w:p>
    <w:p w14:paraId="0FBCFA94" w14:textId="77777777" w:rsidR="005F4266" w:rsidRDefault="005F4266">
      <w:pPr>
        <w:pStyle w:val="Standard"/>
      </w:pPr>
    </w:p>
    <w:p w14:paraId="5FE5C419" w14:textId="77777777" w:rsidR="005F4266" w:rsidRDefault="005F4266">
      <w:pPr>
        <w:pStyle w:val="Standard"/>
      </w:pPr>
    </w:p>
    <w:p w14:paraId="0CA0E61A" w14:textId="77777777" w:rsidR="005F4266" w:rsidRDefault="005F4266">
      <w:pPr>
        <w:pStyle w:val="Standard"/>
      </w:pPr>
    </w:p>
    <w:p w14:paraId="13A81FF5" w14:textId="77777777" w:rsidR="005F4266" w:rsidRDefault="00000000">
      <w:pPr>
        <w:pStyle w:val="Heading2"/>
      </w:pPr>
      <w:bookmarkStart w:id="7" w:name="_Reference"/>
      <w:bookmarkStart w:id="8" w:name="_Toc163037949"/>
      <w:bookmarkStart w:id="9" w:name="_Toc139702811"/>
      <w:bookmarkEnd w:id="7"/>
      <w:r>
        <w:t>Reference</w:t>
      </w:r>
      <w:bookmarkEnd w:id="8"/>
      <w:bookmarkEnd w:id="9"/>
    </w:p>
    <w:p w14:paraId="33DEA96F" w14:textId="77777777" w:rsidR="005F4266" w:rsidRDefault="00000000">
      <w:pPr>
        <w:pStyle w:val="Standard"/>
      </w:pPr>
      <w:r>
        <w:t>[1]</w:t>
      </w:r>
      <w:r>
        <w:tab/>
      </w:r>
      <w:hyperlink r:id="rId47" w:history="1">
        <w:r>
          <w:rPr>
            <w:rStyle w:val="Internetlink"/>
            <w:color w:val="000000"/>
          </w:rPr>
          <w:t>https://learn.upskillcampus.com/s/courses/6441224de4b0f11fbe0f621e/take</w:t>
        </w:r>
      </w:hyperlink>
      <w:r>
        <w:rPr>
          <w:color w:val="000000"/>
        </w:rPr>
        <w:t xml:space="preserve">   </w:t>
      </w:r>
      <w:r>
        <w:tab/>
      </w:r>
    </w:p>
    <w:p w14:paraId="5F56CC0E" w14:textId="77777777" w:rsidR="005F4266" w:rsidRDefault="005F4266">
      <w:pPr>
        <w:pStyle w:val="Standard"/>
      </w:pPr>
    </w:p>
    <w:p w14:paraId="1FDF0CD9" w14:textId="77777777" w:rsidR="005F4266" w:rsidRDefault="00000000">
      <w:pPr>
        <w:pStyle w:val="Heading2"/>
      </w:pPr>
      <w:bookmarkStart w:id="10" w:name="_Toc139702812"/>
      <w:bookmarkStart w:id="11" w:name="_Toc163037950"/>
      <w:r>
        <w:t>Glossary</w:t>
      </w:r>
      <w:bookmarkEnd w:id="10"/>
      <w:bookmarkEnd w:id="11"/>
    </w:p>
    <w:tbl>
      <w:tblPr>
        <w:tblW w:w="8856" w:type="dxa"/>
        <w:tblInd w:w="-108" w:type="dxa"/>
        <w:tblLayout w:type="fixed"/>
        <w:tblCellMar>
          <w:left w:w="10" w:type="dxa"/>
          <w:right w:w="10" w:type="dxa"/>
        </w:tblCellMar>
        <w:tblLook w:val="0000" w:firstRow="0" w:lastRow="0" w:firstColumn="0" w:lastColumn="0" w:noHBand="0" w:noVBand="0"/>
      </w:tblPr>
      <w:tblGrid>
        <w:gridCol w:w="1672"/>
        <w:gridCol w:w="7184"/>
      </w:tblGrid>
      <w:tr w:rsidR="005F4266" w14:paraId="4B716221"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CA757"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Terms</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AC8B85"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Acronym</w:t>
            </w:r>
          </w:p>
        </w:tc>
      </w:tr>
      <w:tr w:rsidR="005F4266" w14:paraId="7843A860"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E6CA5" w14:textId="77777777" w:rsidR="005F4266" w:rsidRDefault="00000000">
            <w:pPr>
              <w:pStyle w:val="Standard"/>
              <w:widowControl w:val="0"/>
              <w:spacing w:after="0" w:line="240" w:lineRule="auto"/>
              <w:ind w:left="6"/>
              <w:jc w:val="both"/>
              <w:rPr>
                <w:color w:val="000000"/>
              </w:rPr>
            </w:pPr>
            <w:r>
              <w:rPr>
                <w:color w:val="000000"/>
              </w:rPr>
              <w:t>Accuracy</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A3E55" w14:textId="5DA6209D" w:rsidR="009052DE" w:rsidRDefault="009052DE" w:rsidP="009052DE">
            <w:pPr>
              <w:pStyle w:val="Standard"/>
            </w:pPr>
            <w:r>
              <w:t>Banking Information System</w:t>
            </w:r>
          </w:p>
          <w:p w14:paraId="252ADBEC" w14:textId="52A32917" w:rsidR="005F4266" w:rsidRDefault="005F4266">
            <w:pPr>
              <w:pStyle w:val="Standard"/>
              <w:widowControl w:val="0"/>
              <w:spacing w:after="0" w:line="240" w:lineRule="auto"/>
              <w:ind w:left="6"/>
              <w:jc w:val="both"/>
            </w:pPr>
          </w:p>
        </w:tc>
      </w:tr>
      <w:tr w:rsidR="005F4266" w14:paraId="00AC92A2"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F5B31" w14:textId="77777777" w:rsidR="005F4266" w:rsidRDefault="00000000">
            <w:pPr>
              <w:pStyle w:val="Standard"/>
              <w:widowControl w:val="0"/>
              <w:spacing w:after="0" w:line="240" w:lineRule="auto"/>
              <w:ind w:left="6"/>
              <w:jc w:val="both"/>
              <w:rPr>
                <w:color w:val="000000"/>
              </w:rPr>
            </w:pPr>
            <w:r>
              <w:rPr>
                <w:color w:val="000000"/>
              </w:rPr>
              <w:t>Confusion Matrix</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7A4B6E" w14:textId="6F14B184" w:rsidR="005F4266" w:rsidRDefault="00000000">
            <w:pPr>
              <w:pStyle w:val="Standard"/>
              <w:widowControl w:val="0"/>
              <w:spacing w:after="0" w:line="240" w:lineRule="auto"/>
              <w:ind w:left="6"/>
              <w:jc w:val="both"/>
              <w:rPr>
                <w:color w:val="000000"/>
              </w:rPr>
            </w:pPr>
            <w:r>
              <w:rPr>
                <w:color w:val="000000"/>
              </w:rPr>
              <w:t xml:space="preserve">An NAN table that summarize the </w:t>
            </w:r>
            <w:r w:rsidR="009052DE">
              <w:rPr>
                <w:color w:val="000000"/>
              </w:rPr>
              <w:t>user registrartion,Deposit and withdrawl,fund transfer.</w:t>
            </w:r>
          </w:p>
        </w:tc>
      </w:tr>
      <w:tr w:rsidR="005F4266" w14:paraId="0F1E4144"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1F1E4" w14:textId="77777777" w:rsidR="005F4266" w:rsidRDefault="00000000">
            <w:pPr>
              <w:pStyle w:val="Standard"/>
              <w:widowControl w:val="0"/>
              <w:spacing w:after="0" w:line="240" w:lineRule="auto"/>
              <w:ind w:left="6"/>
              <w:jc w:val="both"/>
              <w:rPr>
                <w:color w:val="000000"/>
              </w:rPr>
            </w:pPr>
            <w:r>
              <w:rPr>
                <w:color w:val="000000"/>
              </w:rPr>
              <w:t>Regression Data</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9BC01" w14:textId="77777777" w:rsidR="005F4266" w:rsidRDefault="00000000">
            <w:pPr>
              <w:pStyle w:val="Standard"/>
              <w:widowControl w:val="0"/>
              <w:spacing w:after="0" w:line="240" w:lineRule="auto"/>
              <w:ind w:left="6"/>
              <w:jc w:val="both"/>
            </w:pPr>
            <w:r>
              <w:rPr>
                <w:rStyle w:val="Bold"/>
                <w:b w:val="0"/>
                <w:sz w:val="20"/>
              </w:rPr>
              <w:t>Regression feature are the continous data</w:t>
            </w:r>
          </w:p>
        </w:tc>
      </w:tr>
      <w:tr w:rsidR="005F4266" w14:paraId="2AA39B03"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A8B72" w14:textId="77777777" w:rsidR="005F4266" w:rsidRDefault="00000000">
            <w:pPr>
              <w:pStyle w:val="Standard"/>
              <w:widowControl w:val="0"/>
              <w:spacing w:after="0" w:line="240" w:lineRule="auto"/>
              <w:ind w:left="6"/>
              <w:jc w:val="both"/>
            </w:pPr>
            <w:r>
              <w:rPr>
                <w:rStyle w:val="Bold"/>
                <w:b w:val="0"/>
                <w:sz w:val="20"/>
              </w:rPr>
              <w:t>Linear Regression</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461AB" w14:textId="1E2CAB22" w:rsidR="005F4266" w:rsidRDefault="00000000">
            <w:pPr>
              <w:pStyle w:val="Standard"/>
              <w:widowControl w:val="0"/>
              <w:spacing w:after="0" w:line="240" w:lineRule="auto"/>
              <w:ind w:left="6"/>
              <w:jc w:val="both"/>
            </w:pPr>
            <w:r>
              <w:rPr>
                <w:rStyle w:val="Bold"/>
                <w:b w:val="0"/>
                <w:sz w:val="20"/>
              </w:rPr>
              <w:t xml:space="preserve">A supervised model which predict the </w:t>
            </w:r>
            <w:r w:rsidR="009052DE">
              <w:rPr>
                <w:rStyle w:val="Bold"/>
                <w:b w:val="0"/>
                <w:sz w:val="20"/>
              </w:rPr>
              <w:t>Banking information system</w:t>
            </w:r>
          </w:p>
        </w:tc>
      </w:tr>
      <w:tr w:rsidR="005F4266" w14:paraId="18E122C7" w14:textId="77777777">
        <w:tblPrEx>
          <w:tblCellMar>
            <w:top w:w="0" w:type="dxa"/>
            <w:bottom w:w="0" w:type="dxa"/>
          </w:tblCellMar>
        </w:tblPrEx>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E9D47" w14:textId="77777777" w:rsidR="005F4266" w:rsidRDefault="00000000">
            <w:pPr>
              <w:pStyle w:val="Standard"/>
              <w:widowControl w:val="0"/>
              <w:spacing w:after="0" w:line="240" w:lineRule="auto"/>
              <w:ind w:left="6"/>
              <w:jc w:val="both"/>
            </w:pPr>
            <w:r>
              <w:rPr>
                <w:rStyle w:val="Bold"/>
                <w:b w:val="0"/>
                <w:sz w:val="20"/>
              </w:rPr>
              <w:t>Matplotlib</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6488CE" w14:textId="77777777" w:rsidR="005F4266" w:rsidRDefault="00000000">
            <w:pPr>
              <w:pStyle w:val="Standard"/>
              <w:widowControl w:val="0"/>
              <w:spacing w:after="0" w:line="240" w:lineRule="auto"/>
              <w:ind w:left="6"/>
              <w:jc w:val="both"/>
            </w:pPr>
            <w:r>
              <w:rPr>
                <w:rStyle w:val="Bold"/>
                <w:b w:val="0"/>
                <w:sz w:val="20"/>
              </w:rPr>
              <w:t>An open Source Python 2D plotting library helps you to visualize</w:t>
            </w:r>
          </w:p>
        </w:tc>
      </w:tr>
    </w:tbl>
    <w:p w14:paraId="0FFFDAE7" w14:textId="77777777" w:rsidR="005F4266" w:rsidRDefault="005F4266">
      <w:pPr>
        <w:pStyle w:val="Standard"/>
        <w:rPr>
          <w:rFonts w:ascii="Arial" w:eastAsia="Times New Roman" w:hAnsi="Arial" w:cs="Times New Roman"/>
          <w:b/>
          <w:kern w:val="3"/>
          <w:sz w:val="28"/>
          <w:szCs w:val="28"/>
        </w:rPr>
      </w:pPr>
    </w:p>
    <w:p w14:paraId="657D82A4" w14:textId="77777777" w:rsidR="005F4266" w:rsidRDefault="00000000">
      <w:pPr>
        <w:pStyle w:val="Heading1"/>
      </w:pPr>
      <w:bookmarkStart w:id="12" w:name="_Toc139702813"/>
      <w:r>
        <w:lastRenderedPageBreak/>
        <w:t>Problem Statement</w:t>
      </w:r>
      <w:bookmarkEnd w:id="12"/>
    </w:p>
    <w:p w14:paraId="38475257" w14:textId="77777777" w:rsidR="009052DE" w:rsidRDefault="009052DE" w:rsidP="009052DE">
      <w:pPr>
        <w:pStyle w:val="Standard"/>
      </w:pPr>
      <w:r>
        <w:t xml:space="preserve">1. Problem Statement for the Project: Banking Information System </w:t>
      </w:r>
    </w:p>
    <w:p w14:paraId="232E95C5" w14:textId="77777777" w:rsidR="009052DE" w:rsidRDefault="009052DE" w:rsidP="009052DE">
      <w:pPr>
        <w:pStyle w:val="Standard"/>
      </w:pPr>
      <w: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4D3468F4" w14:textId="77777777" w:rsidR="009052DE" w:rsidRDefault="009052DE" w:rsidP="009052DE">
      <w:pPr>
        <w:pStyle w:val="Standard"/>
      </w:pPr>
      <w:r>
        <w:t xml:space="preserve">Key Functionality to Include in the Prototype: </w:t>
      </w:r>
    </w:p>
    <w:p w14:paraId="6EAB2FEE" w14:textId="77777777" w:rsidR="009052DE" w:rsidRDefault="009052DE" w:rsidP="009052DE">
      <w:pPr>
        <w:pStyle w:val="Standard"/>
      </w:pPr>
      <w:r>
        <w:t xml:space="preserve">User Registration: Implement a simplified user registration process where users can provide basic details to create an account. </w:t>
      </w:r>
    </w:p>
    <w:p w14:paraId="385AAEC1" w14:textId="77777777" w:rsidR="009052DE" w:rsidRDefault="009052DE" w:rsidP="009052DE">
      <w:pPr>
        <w:pStyle w:val="Standard"/>
      </w:pPr>
      <w:r>
        <w:t xml:space="preserve">Account Management: Develop the ability to create and manage user accounts, including assigning unique account numbers and tracking account balances. </w:t>
      </w:r>
    </w:p>
    <w:p w14:paraId="09EEEE2B" w14:textId="77777777" w:rsidR="009052DE" w:rsidRDefault="009052DE" w:rsidP="009052DE">
      <w:pPr>
        <w:pStyle w:val="Standard"/>
      </w:pPr>
      <w:r>
        <w:t xml:space="preserve">Deposit and Withdrawal: Enable users to make deposits and withdrawals from their accounts, updating the account balance accordingly. </w:t>
      </w:r>
    </w:p>
    <w:p w14:paraId="2E33A91C" w14:textId="77777777" w:rsidR="009052DE" w:rsidRDefault="009052DE" w:rsidP="009052DE">
      <w:pPr>
        <w:pStyle w:val="Standard"/>
      </w:pPr>
      <w:r>
        <w:t xml:space="preserve">Fund Transfer: Implement a simplified version of fund transfer functionality, allowing users to transfer funds between their accounts or to other registered users. </w:t>
      </w:r>
    </w:p>
    <w:p w14:paraId="0EEB6793" w14:textId="77777777" w:rsidR="009052DE" w:rsidRDefault="009052DE" w:rsidP="009052DE">
      <w:pPr>
        <w:pStyle w:val="Standard"/>
      </w:pPr>
      <w:r>
        <w:t xml:space="preserve">Account Statements: Provide users with a preview of their account statements, displaying transaction history, dates, amounts, and remaining balances. </w:t>
      </w:r>
    </w:p>
    <w:p w14:paraId="77F1220E" w14:textId="77777777" w:rsidR="009052DE" w:rsidRDefault="009052DE" w:rsidP="009052DE">
      <w:pPr>
        <w:pStyle w:val="Standard"/>
      </w:pPr>
      <w:r>
        <w:t xml:space="preserve">Password Protection: Develop a basic login system with password authentication to ensure secure access to user accounts. </w:t>
      </w:r>
    </w:p>
    <w:p w14:paraId="78B46101" w14:textId="77777777" w:rsidR="009052DE" w:rsidRDefault="009052DE" w:rsidP="009052DE">
      <w:pPr>
        <w:pStyle w:val="Standard"/>
      </w:pPr>
      <w:r>
        <w:t xml:space="preserve">Error Handling: Implement basic error handling mechanisms to handle common exceptions, such as insufficient funds and invalid transactions, and display relevant error messages to users. </w:t>
      </w:r>
    </w:p>
    <w:p w14:paraId="3AFA4F30" w14:textId="77777777" w:rsidR="009052DE" w:rsidRDefault="009052DE" w:rsidP="009052DE">
      <w:pPr>
        <w:pStyle w:val="Standard"/>
      </w:pPr>
      <w:r>
        <w:t xml:space="preserve">User Interface: Design a user-friendly interface for the prototype that allows users to navigate through the system, perform banking operations, and view relevant information. </w:t>
      </w:r>
    </w:p>
    <w:p w14:paraId="2FBCA69A" w14:textId="77777777" w:rsidR="009052DE" w:rsidRDefault="009052DE" w:rsidP="009052DE">
      <w:pPr>
        <w:pStyle w:val="Standard"/>
      </w:pPr>
      <w:r>
        <w:t xml:space="preserve">Persistence: Implement basic data persistence by storing user account information and transaction history temporarily during the prototype session. </w:t>
      </w:r>
    </w:p>
    <w:p w14:paraId="73502454" w14:textId="77777777" w:rsidR="009052DE" w:rsidRDefault="009052DE" w:rsidP="009052DE">
      <w:pPr>
        <w:pStyle w:val="Standard"/>
      </w:pPr>
      <w: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648EA82B" w14:textId="77777777" w:rsidR="009052DE" w:rsidRDefault="009052DE" w:rsidP="009052DE">
      <w:pPr>
        <w:pStyle w:val="Standard"/>
      </w:pPr>
    </w:p>
    <w:p w14:paraId="4FD66AFD" w14:textId="77777777" w:rsidR="009052DE" w:rsidRDefault="009052DE" w:rsidP="009052DE">
      <w:pPr>
        <w:pStyle w:val="Standard"/>
      </w:pPr>
      <w:r>
        <w:t xml:space="preserve">Minimum Requirements and System Output </w:t>
      </w:r>
    </w:p>
    <w:p w14:paraId="6FD33EEE" w14:textId="77777777" w:rsidR="009052DE" w:rsidRDefault="009052DE" w:rsidP="009052DE">
      <w:pPr>
        <w:pStyle w:val="Standard"/>
      </w:pPr>
    </w:p>
    <w:p w14:paraId="16221432" w14:textId="77777777" w:rsidR="009052DE" w:rsidRDefault="009052DE" w:rsidP="009052DE">
      <w:pPr>
        <w:pStyle w:val="Standard"/>
      </w:pPr>
      <w:r>
        <w:t xml:space="preserve">1. User Registration: </w:t>
      </w:r>
    </w:p>
    <w:p w14:paraId="346D6CA6" w14:textId="77777777" w:rsidR="009052DE" w:rsidRDefault="009052DE" w:rsidP="009052DE">
      <w:pPr>
        <w:pStyle w:val="Standard"/>
      </w:pPr>
      <w:r>
        <w:t xml:space="preserve">Form Creation: Create a user registration form that prompts users to input their personal details, such as name, address, contact information, and initial deposit amount. </w:t>
      </w:r>
    </w:p>
    <w:p w14:paraId="64EDF5C4" w14:textId="77777777" w:rsidR="009052DE" w:rsidRDefault="009052DE" w:rsidP="009052DE">
      <w:pPr>
        <w:pStyle w:val="Standard"/>
      </w:pPr>
      <w:r>
        <w:t xml:space="preserve">Output: Upon successful registration, the system will generate a unique account number for the user, and the user's details will be stored in the system's memory or File System. </w:t>
      </w:r>
    </w:p>
    <w:p w14:paraId="17FA5BC3" w14:textId="77777777" w:rsidR="009052DE" w:rsidRDefault="009052DE" w:rsidP="009052DE">
      <w:pPr>
        <w:pStyle w:val="Standard"/>
      </w:pPr>
      <w:r>
        <w:t xml:space="preserve">The output will be a confirmation message indicating successful registration. </w:t>
      </w:r>
    </w:p>
    <w:p w14:paraId="7A9F0F78" w14:textId="77777777" w:rsidR="009052DE" w:rsidRDefault="009052DE" w:rsidP="009052DE">
      <w:pPr>
        <w:pStyle w:val="Standard"/>
      </w:pPr>
      <w:r>
        <w:t xml:space="preserve">2. Account Management: </w:t>
      </w:r>
    </w:p>
    <w:p w14:paraId="4321614F" w14:textId="77777777" w:rsidR="009052DE" w:rsidRDefault="009052DE" w:rsidP="009052DE">
      <w:pPr>
        <w:pStyle w:val="Standard"/>
      </w:pPr>
      <w:r>
        <w:t xml:space="preserve">Form Creation: Develop an account management form that allows users to view and update their account information, such as name, address, contact details, and account settings. </w:t>
      </w:r>
    </w:p>
    <w:p w14:paraId="729EF122" w14:textId="77777777" w:rsidR="009052DE" w:rsidRDefault="009052DE" w:rsidP="009052DE">
      <w:pPr>
        <w:pStyle w:val="Standard"/>
      </w:pPr>
      <w:r>
        <w:t xml:space="preserve">Output: After making any updates or changes, the system will display a confirmation message indicating that the account information has been successfully updated. </w:t>
      </w:r>
    </w:p>
    <w:p w14:paraId="56959299" w14:textId="77777777" w:rsidR="009052DE" w:rsidRDefault="009052DE" w:rsidP="009052DE">
      <w:pPr>
        <w:pStyle w:val="Standard"/>
      </w:pPr>
      <w:r>
        <w:t xml:space="preserve">3. Deposit and Withdrawal: </w:t>
      </w:r>
    </w:p>
    <w:p w14:paraId="4325CB21" w14:textId="77777777" w:rsidR="009052DE" w:rsidRDefault="009052DE" w:rsidP="009052DE">
      <w:pPr>
        <w:pStyle w:val="Standard"/>
      </w:pPr>
      <w:r>
        <w:t xml:space="preserve">Form Creation: Design a form where users can enter the amount they wish to deposit or withdraw from their account. </w:t>
      </w:r>
    </w:p>
    <w:p w14:paraId="1BEE78C6" w14:textId="77777777" w:rsidR="009052DE" w:rsidRDefault="009052DE" w:rsidP="009052DE">
      <w:pPr>
        <w:pStyle w:val="Standard"/>
      </w:pPr>
      <w:r>
        <w:t xml:space="preserve">Output: Upon successful deposit or withdrawal transaction completion, the system will update the account balance accordingly and display a confirmation message indicating the transaction details, such as the transaction amount and the resulting balance. </w:t>
      </w:r>
    </w:p>
    <w:p w14:paraId="3AD397A2" w14:textId="269BF7DB" w:rsidR="009052DE" w:rsidRDefault="009052DE" w:rsidP="009052DE">
      <w:pPr>
        <w:pStyle w:val="Standard"/>
      </w:pPr>
      <w:r>
        <w:t>4. Fund Transfer:</w:t>
      </w:r>
    </w:p>
    <w:p w14:paraId="57101CB2" w14:textId="77777777" w:rsidR="009052DE" w:rsidRDefault="009052DE" w:rsidP="009052DE">
      <w:pPr>
        <w:pStyle w:val="Standard"/>
      </w:pPr>
      <w:r>
        <w:t xml:space="preserve">Form Creation: Create a form that allows users to specify the recipient's account number and the amount they wish to transfer. </w:t>
      </w:r>
    </w:p>
    <w:p w14:paraId="2029BEB8" w14:textId="77777777" w:rsidR="009052DE" w:rsidRDefault="009052DE" w:rsidP="009052DE">
      <w:pPr>
        <w:pStyle w:val="Standard"/>
      </w:pPr>
      <w:r>
        <w:t xml:space="preserve">Output: After a successful fund transfer, the system will deduct the transferred amount from the sender's account, add it to the recipient's account, and display a confirmation message indicating the transaction details, including the transferred amount and the updated balances of both accounts. </w:t>
      </w:r>
    </w:p>
    <w:p w14:paraId="7C865B74" w14:textId="77777777" w:rsidR="009052DE" w:rsidRDefault="009052DE" w:rsidP="009052DE">
      <w:pPr>
        <w:pStyle w:val="Standard"/>
      </w:pPr>
    </w:p>
    <w:p w14:paraId="496F5D56" w14:textId="77777777" w:rsidR="009052DE" w:rsidRDefault="009052DE" w:rsidP="009052DE">
      <w:pPr>
        <w:pStyle w:val="Standard"/>
      </w:pPr>
    </w:p>
    <w:p w14:paraId="505C912C" w14:textId="77777777" w:rsidR="009052DE" w:rsidRDefault="009052DE" w:rsidP="009052DE">
      <w:pPr>
        <w:pStyle w:val="Standard"/>
      </w:pPr>
    </w:p>
    <w:p w14:paraId="0A3A122A" w14:textId="77777777" w:rsidR="009052DE" w:rsidRDefault="009052DE" w:rsidP="009052DE">
      <w:pPr>
        <w:pStyle w:val="Standard"/>
      </w:pPr>
      <w:r>
        <w:t xml:space="preserve">5. Account Statements: </w:t>
      </w:r>
    </w:p>
    <w:p w14:paraId="70D78C2D" w14:textId="77777777" w:rsidR="009052DE" w:rsidRDefault="009052DE" w:rsidP="009052DE">
      <w:pPr>
        <w:pStyle w:val="Standard"/>
      </w:pPr>
    </w:p>
    <w:p w14:paraId="1829A006" w14:textId="77777777" w:rsidR="009052DE" w:rsidRDefault="009052DE" w:rsidP="009052DE">
      <w:pPr>
        <w:pStyle w:val="Standard"/>
      </w:pPr>
    </w:p>
    <w:p w14:paraId="003010E1" w14:textId="0FECBB75" w:rsidR="009052DE" w:rsidRPr="009052DE" w:rsidRDefault="009052DE" w:rsidP="009052DE">
      <w:pPr>
        <w:pStyle w:val="Standard"/>
      </w:pPr>
      <w:r>
        <w:t>Output: Implement a feature that allows users to view their account statements, which will be displayed as a comprehensive list showing transaction history, including dates, transaction amounts, and resulting balances. Users can access their account statements through a designated section of the system's user interface.</w:t>
      </w:r>
    </w:p>
    <w:p w14:paraId="00806B92"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59AB5E75"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1E53A4F8" w14:textId="77777777" w:rsidR="005F4266" w:rsidRDefault="005F4266">
      <w:pPr>
        <w:pStyle w:val="Standard"/>
      </w:pPr>
    </w:p>
    <w:p w14:paraId="09EC83B5" w14:textId="77777777" w:rsidR="005F4266" w:rsidRDefault="005F4266">
      <w:pPr>
        <w:pStyle w:val="Standard"/>
        <w:rPr>
          <w:rFonts w:ascii="Arial" w:eastAsia="Times New Roman" w:hAnsi="Arial" w:cs="Times New Roman"/>
          <w:b/>
          <w:kern w:val="3"/>
          <w:sz w:val="28"/>
          <w:szCs w:val="28"/>
        </w:rPr>
      </w:pPr>
    </w:p>
    <w:p w14:paraId="6063DCFF" w14:textId="77777777" w:rsidR="005F4266" w:rsidRDefault="005F4266">
      <w:pPr>
        <w:pStyle w:val="Standard"/>
      </w:pPr>
    </w:p>
    <w:p w14:paraId="722210DA" w14:textId="77777777" w:rsidR="005F4266" w:rsidRDefault="005F4266">
      <w:pPr>
        <w:pStyle w:val="Standard"/>
      </w:pPr>
    </w:p>
    <w:p w14:paraId="1FED82D1" w14:textId="77777777" w:rsidR="005F4266" w:rsidRDefault="005F4266">
      <w:pPr>
        <w:pStyle w:val="Standard"/>
      </w:pPr>
    </w:p>
    <w:p w14:paraId="75C05D12" w14:textId="77777777" w:rsidR="005F4266" w:rsidRDefault="005F4266">
      <w:pPr>
        <w:pStyle w:val="Standard"/>
      </w:pPr>
    </w:p>
    <w:p w14:paraId="6FBF70E0" w14:textId="77777777" w:rsidR="005F4266" w:rsidRDefault="005F4266">
      <w:pPr>
        <w:pStyle w:val="Standard"/>
      </w:pPr>
    </w:p>
    <w:p w14:paraId="1E5A2C9A" w14:textId="77777777" w:rsidR="005F4266" w:rsidRDefault="005F4266">
      <w:pPr>
        <w:pStyle w:val="Standard"/>
      </w:pPr>
    </w:p>
    <w:p w14:paraId="046DC0BA" w14:textId="77777777" w:rsidR="005F4266" w:rsidRDefault="005F4266">
      <w:pPr>
        <w:pStyle w:val="Standard"/>
      </w:pPr>
    </w:p>
    <w:p w14:paraId="01875C91" w14:textId="77777777" w:rsidR="005F4266" w:rsidRDefault="005F4266">
      <w:pPr>
        <w:pStyle w:val="Standard"/>
      </w:pPr>
    </w:p>
    <w:p w14:paraId="40F6D49B" w14:textId="77777777" w:rsidR="005F4266" w:rsidRDefault="005F4266">
      <w:pPr>
        <w:pStyle w:val="Standard"/>
      </w:pPr>
    </w:p>
    <w:p w14:paraId="58472569" w14:textId="77777777" w:rsidR="005F4266" w:rsidRDefault="005F4266">
      <w:pPr>
        <w:pStyle w:val="Standard"/>
      </w:pPr>
    </w:p>
    <w:p w14:paraId="3C73100D" w14:textId="77777777" w:rsidR="005F4266" w:rsidRDefault="00000000">
      <w:pPr>
        <w:pStyle w:val="Heading2"/>
      </w:pPr>
      <w:r>
        <w:t>Code submission (Github link)</w:t>
      </w:r>
    </w:p>
    <w:p w14:paraId="253B9392" w14:textId="2FE50AB6" w:rsidR="005F4266" w:rsidRDefault="005F4266">
      <w:pPr>
        <w:pStyle w:val="Standard"/>
      </w:pPr>
    </w:p>
    <w:p w14:paraId="79992180" w14:textId="77777777" w:rsidR="005F4266" w:rsidRDefault="00000000">
      <w:pPr>
        <w:pStyle w:val="Heading2"/>
      </w:pPr>
      <w:r>
        <w:t>Report submission (Github link)  : first make placeholder, copy the link.</w:t>
      </w:r>
    </w:p>
    <w:p w14:paraId="02A72710" w14:textId="0D56A382" w:rsidR="005F4266" w:rsidRDefault="005F4266">
      <w:pPr>
        <w:pStyle w:val="Standard"/>
        <w:rPr>
          <w:lang w:val="en-GB"/>
        </w:rPr>
      </w:pPr>
    </w:p>
    <w:p w14:paraId="15CA4F38" w14:textId="77777777" w:rsidR="005F4266" w:rsidRDefault="005F4266">
      <w:pPr>
        <w:pStyle w:val="Framecontents"/>
        <w:jc w:val="center"/>
      </w:pPr>
    </w:p>
    <w:p w14:paraId="6232007B" w14:textId="77777777" w:rsidR="005F4266" w:rsidRDefault="005F4266">
      <w:pPr>
        <w:pStyle w:val="Standard"/>
      </w:pPr>
    </w:p>
    <w:p w14:paraId="06B2EBE8" w14:textId="36E4E713" w:rsidR="00391717" w:rsidRPr="00391717" w:rsidRDefault="00391717" w:rsidP="00391717">
      <w:pPr>
        <w:pStyle w:val="Standard"/>
        <w:rPr>
          <w:rFonts w:ascii="Arial" w:hAnsi="Arial" w:cs="Arial"/>
          <w:sz w:val="24"/>
          <w:szCs w:val="24"/>
        </w:rPr>
      </w:pPr>
      <w:r w:rsidRPr="00391717">
        <w:rPr>
          <w:rFonts w:ascii="Arial" w:hAnsi="Arial" w:cs="Arial"/>
          <w:sz w:val="24"/>
          <w:szCs w:val="24"/>
        </w:rPr>
        <w:t>Project Definition:</w:t>
      </w:r>
    </w:p>
    <w:p w14:paraId="1910C7C6" w14:textId="77777777" w:rsidR="00391717" w:rsidRDefault="00391717" w:rsidP="00391717">
      <w:pPr>
        <w:pStyle w:val="Standard"/>
      </w:pPr>
    </w:p>
    <w:p w14:paraId="33CCBC04" w14:textId="77777777" w:rsidR="00391717" w:rsidRDefault="00391717" w:rsidP="00391717">
      <w:pPr>
        <w:pStyle w:val="Standard"/>
      </w:pPr>
      <w:r>
        <w:t>Understand the project requirements and objectives. In this case, it's to create a prototype of a Banking Information System.</w:t>
      </w:r>
    </w:p>
    <w:p w14:paraId="5055AB10" w14:textId="77777777" w:rsidR="00391717" w:rsidRDefault="00391717" w:rsidP="00391717">
      <w:pPr>
        <w:pStyle w:val="Standard"/>
      </w:pPr>
      <w:r>
        <w:t>Identify the core features that need to be demonstrated, such as account creation, balance inquiry, fund transfer, and transaction history.</w:t>
      </w:r>
    </w:p>
    <w:p w14:paraId="019054D7" w14:textId="77777777" w:rsidR="00391717" w:rsidRDefault="00391717" w:rsidP="00391717">
      <w:pPr>
        <w:pStyle w:val="Standard"/>
      </w:pPr>
      <w:r>
        <w:t>Setup Development Environment:</w:t>
      </w:r>
    </w:p>
    <w:p w14:paraId="19136F49" w14:textId="77777777" w:rsidR="00391717" w:rsidRDefault="00391717" w:rsidP="00391717">
      <w:pPr>
        <w:pStyle w:val="Standard"/>
      </w:pPr>
    </w:p>
    <w:p w14:paraId="19A0F952" w14:textId="77777777" w:rsidR="00391717" w:rsidRDefault="00391717" w:rsidP="00391717">
      <w:pPr>
        <w:pStyle w:val="Standard"/>
      </w:pPr>
      <w:r>
        <w:t>Install a Java development environment, like Eclipse or IntelliJ IDEA.</w:t>
      </w:r>
    </w:p>
    <w:p w14:paraId="4F898DCD" w14:textId="77777777" w:rsidR="00391717" w:rsidRDefault="00391717" w:rsidP="00391717">
      <w:pPr>
        <w:pStyle w:val="Standard"/>
      </w:pPr>
      <w:r>
        <w:t>Ensure you have the necessary Java Development Kit (JDK) installed.</w:t>
      </w:r>
    </w:p>
    <w:p w14:paraId="6B11CCD8" w14:textId="77777777" w:rsidR="00391717" w:rsidRDefault="00391717" w:rsidP="00391717">
      <w:pPr>
        <w:pStyle w:val="Standard"/>
      </w:pPr>
      <w:r>
        <w:t>Design Database Schema:</w:t>
      </w:r>
    </w:p>
    <w:p w14:paraId="24EC7B0C" w14:textId="77777777" w:rsidR="00391717" w:rsidRDefault="00391717" w:rsidP="00391717">
      <w:pPr>
        <w:pStyle w:val="Standard"/>
      </w:pPr>
    </w:p>
    <w:p w14:paraId="1F394983" w14:textId="77777777" w:rsidR="00391717" w:rsidRDefault="00391717" w:rsidP="00391717">
      <w:pPr>
        <w:pStyle w:val="Standard"/>
      </w:pPr>
      <w:r>
        <w:t>Design the database structure to store customer information, accounts, transactions, etc.</w:t>
      </w:r>
    </w:p>
    <w:p w14:paraId="73C5EB5F" w14:textId="77777777" w:rsidR="00391717" w:rsidRDefault="00391717" w:rsidP="00391717">
      <w:pPr>
        <w:pStyle w:val="Standard"/>
      </w:pPr>
      <w:r>
        <w:t>Choose a database system, like MySQL or SQLite, and create the necessary tables.</w:t>
      </w:r>
    </w:p>
    <w:p w14:paraId="0AE391FA" w14:textId="77777777" w:rsidR="00391717" w:rsidRDefault="00391717" w:rsidP="00391717">
      <w:pPr>
        <w:pStyle w:val="Standard"/>
      </w:pPr>
      <w:r>
        <w:t>Create Java Classes:</w:t>
      </w:r>
    </w:p>
    <w:p w14:paraId="5763DE0A" w14:textId="77777777" w:rsidR="00391717" w:rsidRDefault="00391717" w:rsidP="00391717">
      <w:pPr>
        <w:pStyle w:val="Standard"/>
      </w:pPr>
    </w:p>
    <w:p w14:paraId="2D4A04A5" w14:textId="77777777" w:rsidR="00391717" w:rsidRDefault="00391717" w:rsidP="00391717">
      <w:pPr>
        <w:pStyle w:val="Standard"/>
      </w:pPr>
      <w:r>
        <w:t>Create Java classes to represent entities like Customers, Accounts, and Transactions.</w:t>
      </w:r>
    </w:p>
    <w:p w14:paraId="0BA0EDB5" w14:textId="77777777" w:rsidR="00391717" w:rsidRDefault="00391717" w:rsidP="00391717">
      <w:pPr>
        <w:pStyle w:val="Standard"/>
      </w:pPr>
      <w:r>
        <w:t>Implement methods for each class to perform actions like creating an account, transferring funds, and fetching transaction history.</w:t>
      </w:r>
    </w:p>
    <w:p w14:paraId="37CC0256" w14:textId="77777777" w:rsidR="00391717" w:rsidRDefault="00391717" w:rsidP="00391717">
      <w:pPr>
        <w:pStyle w:val="Standard"/>
      </w:pPr>
      <w:r>
        <w:t>User Interface (UI) Design:</w:t>
      </w:r>
    </w:p>
    <w:p w14:paraId="28825EF5" w14:textId="77777777" w:rsidR="00391717" w:rsidRDefault="00391717" w:rsidP="00391717">
      <w:pPr>
        <w:pStyle w:val="Standard"/>
      </w:pPr>
    </w:p>
    <w:p w14:paraId="2C819BF2" w14:textId="77777777" w:rsidR="00391717" w:rsidRDefault="00391717" w:rsidP="00391717">
      <w:pPr>
        <w:pStyle w:val="Standard"/>
      </w:pPr>
      <w:r>
        <w:t>Decide on the user interface for your prototype. It could be a simple command-line interface or a basic graphical user interface (GUI).</w:t>
      </w:r>
    </w:p>
    <w:p w14:paraId="03485C93" w14:textId="77777777" w:rsidR="00391717" w:rsidRDefault="00391717" w:rsidP="00391717">
      <w:pPr>
        <w:pStyle w:val="Standard"/>
      </w:pPr>
      <w:r>
        <w:t>Create UI elements for account creation, balance inquiry, fund transfer, and transaction history.</w:t>
      </w:r>
    </w:p>
    <w:p w14:paraId="0A1415B9" w14:textId="77777777" w:rsidR="00391717" w:rsidRDefault="00391717" w:rsidP="00391717">
      <w:pPr>
        <w:pStyle w:val="Standard"/>
      </w:pPr>
      <w:r>
        <w:t>Implement Core Functionality:</w:t>
      </w:r>
    </w:p>
    <w:p w14:paraId="3F921507" w14:textId="77777777" w:rsidR="00391717" w:rsidRDefault="00391717" w:rsidP="00391717">
      <w:pPr>
        <w:pStyle w:val="Standard"/>
      </w:pPr>
    </w:p>
    <w:p w14:paraId="623D8E90" w14:textId="77777777" w:rsidR="00391717" w:rsidRDefault="00391717" w:rsidP="00391717">
      <w:pPr>
        <w:pStyle w:val="Standard"/>
      </w:pPr>
      <w:r>
        <w:t>Implement the core functionality of the banking system. For example:</w:t>
      </w:r>
    </w:p>
    <w:p w14:paraId="6E9323D8" w14:textId="77777777" w:rsidR="00391717" w:rsidRDefault="00391717" w:rsidP="00391717">
      <w:pPr>
        <w:pStyle w:val="Standard"/>
      </w:pPr>
      <w:r>
        <w:t>Allow users to create accounts with unique account numbers.</w:t>
      </w:r>
    </w:p>
    <w:p w14:paraId="1DD30723" w14:textId="77777777" w:rsidR="00391717" w:rsidRDefault="00391717" w:rsidP="00391717">
      <w:pPr>
        <w:pStyle w:val="Standard"/>
      </w:pPr>
      <w:r>
        <w:t>Implement methods to deposit and withdraw funds from accounts.</w:t>
      </w:r>
    </w:p>
    <w:p w14:paraId="43C59252" w14:textId="77777777" w:rsidR="00391717" w:rsidRDefault="00391717" w:rsidP="00391717">
      <w:pPr>
        <w:pStyle w:val="Standard"/>
      </w:pPr>
      <w:r>
        <w:t>Enable fund transfers between accounts.</w:t>
      </w:r>
    </w:p>
    <w:p w14:paraId="0D8B2E02" w14:textId="77777777" w:rsidR="00391717" w:rsidRDefault="00391717" w:rsidP="00391717">
      <w:pPr>
        <w:pStyle w:val="Standard"/>
      </w:pPr>
      <w:r>
        <w:t>Record transactions and maintain transaction history.</w:t>
      </w:r>
    </w:p>
    <w:p w14:paraId="2F70AA84" w14:textId="77777777" w:rsidR="00391717" w:rsidRDefault="00391717" w:rsidP="00391717">
      <w:pPr>
        <w:pStyle w:val="Standard"/>
      </w:pPr>
      <w:r>
        <w:t>Testing and Debugging:</w:t>
      </w:r>
    </w:p>
    <w:p w14:paraId="104A4EBE" w14:textId="77777777" w:rsidR="00391717" w:rsidRDefault="00391717" w:rsidP="00391717">
      <w:pPr>
        <w:pStyle w:val="Standard"/>
      </w:pPr>
    </w:p>
    <w:p w14:paraId="0DBB78C3" w14:textId="77777777" w:rsidR="00391717" w:rsidRDefault="00391717" w:rsidP="00391717">
      <w:pPr>
        <w:pStyle w:val="Standard"/>
      </w:pPr>
      <w:r>
        <w:t>Test your prototype thoroughly to ensure all functionalities work as expected.</w:t>
      </w:r>
    </w:p>
    <w:p w14:paraId="6C148AFB" w14:textId="77777777" w:rsidR="00391717" w:rsidRDefault="00391717" w:rsidP="00391717">
      <w:pPr>
        <w:pStyle w:val="Standard"/>
      </w:pPr>
      <w:r>
        <w:t>Debug and fix any issues or errors that you encounter during testing.</w:t>
      </w:r>
    </w:p>
    <w:p w14:paraId="6B24BD96" w14:textId="77777777" w:rsidR="00391717" w:rsidRDefault="00391717" w:rsidP="00391717">
      <w:pPr>
        <w:pStyle w:val="Standard"/>
      </w:pPr>
      <w:r>
        <w:t>Documentation:</w:t>
      </w:r>
    </w:p>
    <w:p w14:paraId="7B8A0DD0" w14:textId="77777777" w:rsidR="00391717" w:rsidRDefault="00391717" w:rsidP="00391717">
      <w:pPr>
        <w:pStyle w:val="Standard"/>
      </w:pPr>
    </w:p>
    <w:p w14:paraId="7A40DB2C" w14:textId="77777777" w:rsidR="00391717" w:rsidRDefault="00391717" w:rsidP="00391717">
      <w:pPr>
        <w:pStyle w:val="Standard"/>
      </w:pPr>
      <w:r>
        <w:t>Create documentation that explains how to use your prototype, including user instructions and developer documentation for future enhancements.</w:t>
      </w:r>
    </w:p>
    <w:p w14:paraId="25251581" w14:textId="77777777" w:rsidR="00391717" w:rsidRDefault="00391717" w:rsidP="00391717">
      <w:pPr>
        <w:pStyle w:val="Standard"/>
      </w:pPr>
      <w:r>
        <w:t>Demo and Presentation:</w:t>
      </w:r>
    </w:p>
    <w:p w14:paraId="1AB6CCB5" w14:textId="77777777" w:rsidR="00391717" w:rsidRDefault="00391717" w:rsidP="00391717">
      <w:pPr>
        <w:pStyle w:val="Standard"/>
      </w:pPr>
    </w:p>
    <w:p w14:paraId="71D8033C" w14:textId="77777777" w:rsidR="00391717" w:rsidRDefault="00391717" w:rsidP="00391717">
      <w:pPr>
        <w:pStyle w:val="Standard"/>
      </w:pPr>
      <w:r>
        <w:t>Prepare a demonstration of your prototype, showcasing its key functionalities and usability.</w:t>
      </w:r>
    </w:p>
    <w:p w14:paraId="0700F994" w14:textId="77777777" w:rsidR="00391717" w:rsidRDefault="00391717" w:rsidP="00391717">
      <w:pPr>
        <w:pStyle w:val="Standard"/>
      </w:pPr>
      <w:r>
        <w:t>Create a presentation to explain the project, its objectives, and the technologies used.</w:t>
      </w:r>
    </w:p>
    <w:p w14:paraId="4B736214" w14:textId="77777777" w:rsidR="00391717" w:rsidRDefault="00391717" w:rsidP="00391717">
      <w:pPr>
        <w:pStyle w:val="Standard"/>
      </w:pPr>
      <w:r>
        <w:t>Feedback and Iteration:</w:t>
      </w:r>
    </w:p>
    <w:p w14:paraId="248685C4" w14:textId="77777777" w:rsidR="00391717" w:rsidRDefault="00391717" w:rsidP="00391717">
      <w:pPr>
        <w:pStyle w:val="Standard"/>
      </w:pPr>
    </w:p>
    <w:p w14:paraId="57C66447" w14:textId="77777777" w:rsidR="00391717" w:rsidRDefault="00391717" w:rsidP="00391717">
      <w:pPr>
        <w:pStyle w:val="Standard"/>
      </w:pPr>
      <w:r>
        <w:t>Collect feedback from potential users or stakeholders and make necessary improvements to your prototype based on their input.</w:t>
      </w:r>
    </w:p>
    <w:p w14:paraId="7101DAD8" w14:textId="77777777" w:rsidR="00391717" w:rsidRDefault="00391717" w:rsidP="00391717">
      <w:pPr>
        <w:pStyle w:val="Standard"/>
      </w:pPr>
      <w:r>
        <w:t>Finalization:</w:t>
      </w:r>
    </w:p>
    <w:p w14:paraId="6F35959D" w14:textId="77777777" w:rsidR="00391717" w:rsidRDefault="00391717" w:rsidP="00391717">
      <w:pPr>
        <w:pStyle w:val="Standard"/>
      </w:pPr>
    </w:p>
    <w:p w14:paraId="75B99FB1" w14:textId="77777777" w:rsidR="00391717" w:rsidRDefault="00391717" w:rsidP="00391717">
      <w:pPr>
        <w:pStyle w:val="Standard"/>
      </w:pPr>
      <w:r>
        <w:lastRenderedPageBreak/>
        <w:t>Once the prototype meets the project requirements and receives positive feedback, you can consider it complete.</w:t>
      </w:r>
    </w:p>
    <w:p w14:paraId="6D304CA6" w14:textId="77777777" w:rsidR="00391717" w:rsidRDefault="00391717" w:rsidP="00391717">
      <w:pPr>
        <w:pStyle w:val="Standard"/>
      </w:pPr>
      <w:r>
        <w:t>Future Development:</w:t>
      </w:r>
    </w:p>
    <w:p w14:paraId="70F9662D" w14:textId="77777777" w:rsidR="00391717" w:rsidRDefault="00391717" w:rsidP="00391717">
      <w:pPr>
        <w:pStyle w:val="Standard"/>
      </w:pPr>
    </w:p>
    <w:p w14:paraId="2AD1BF84" w14:textId="77777777" w:rsidR="00391717" w:rsidRDefault="00391717" w:rsidP="00391717">
      <w:pPr>
        <w:pStyle w:val="Standard"/>
      </w:pPr>
      <w:r>
        <w:t>If this prototype is intended to evolve into a full-fledged banking system, plan for future development phases, including security enhancements, scalability, and additional features.</w:t>
      </w:r>
    </w:p>
    <w:p w14:paraId="4BACE579" w14:textId="77777777" w:rsidR="00391717" w:rsidRDefault="00391717" w:rsidP="00391717">
      <w:pPr>
        <w:pStyle w:val="Standard"/>
      </w:pPr>
      <w:r>
        <w:t>Remember to follow best practices in Java programming and design patterns throughout your project. This step-by-step approach should help you create a functional prototype of a Banking Information System in Core Java</w:t>
      </w:r>
    </w:p>
    <w:p w14:paraId="321C2675" w14:textId="0606DA40" w:rsidR="005F4266" w:rsidRDefault="005F4266" w:rsidP="00391717">
      <w:pPr>
        <w:pStyle w:val="Standard"/>
      </w:pPr>
    </w:p>
    <w:p w14:paraId="30A3EAF1" w14:textId="77777777" w:rsidR="005F4266" w:rsidRDefault="005F4266">
      <w:pPr>
        <w:pStyle w:val="Standard"/>
      </w:pPr>
    </w:p>
    <w:p w14:paraId="1B78F413" w14:textId="77777777" w:rsidR="005F4266" w:rsidRDefault="005F4266">
      <w:pPr>
        <w:pStyle w:val="Standard"/>
      </w:pPr>
    </w:p>
    <w:p w14:paraId="0A382C30" w14:textId="77777777" w:rsidR="005F4266" w:rsidRDefault="005F4266">
      <w:pPr>
        <w:pStyle w:val="Standard"/>
      </w:pPr>
    </w:p>
    <w:p w14:paraId="2803D227" w14:textId="77777777" w:rsidR="005F4266" w:rsidRDefault="005F4266">
      <w:pPr>
        <w:pStyle w:val="Standard"/>
      </w:pPr>
    </w:p>
    <w:p w14:paraId="35A1FC28" w14:textId="77777777" w:rsidR="005F4266" w:rsidRDefault="005F4266">
      <w:pPr>
        <w:pStyle w:val="Standard"/>
      </w:pPr>
    </w:p>
    <w:p w14:paraId="4377580B" w14:textId="21F5C528" w:rsidR="005F4266" w:rsidRDefault="00000000" w:rsidP="00391717">
      <w:pPr>
        <w:pStyle w:val="Heading2"/>
      </w:pPr>
      <w:bookmarkStart w:id="13" w:name="_Toc139702818"/>
      <w:r>
        <w:t>Interfaces (if applicable</w:t>
      </w:r>
      <w:bookmarkEnd w:id="13"/>
      <w:r w:rsidR="00391717">
        <w:rPr>
          <w:noProof/>
        </w:rPr>
        <w:t>)</w:t>
      </w:r>
    </w:p>
    <w:p w14:paraId="54798938" w14:textId="7FED2A16" w:rsidR="005F4266" w:rsidRDefault="005F4266">
      <w:pPr>
        <w:pStyle w:val="Standard"/>
      </w:pPr>
    </w:p>
    <w:p w14:paraId="55920069" w14:textId="03006368" w:rsidR="005F4266" w:rsidRDefault="00391717">
      <w:pPr>
        <w:pStyle w:val="Standard"/>
      </w:pPr>
      <w:r>
        <w:rPr>
          <w:noProof/>
        </w:rPr>
        <w:lastRenderedPageBreak/>
        <w:drawing>
          <wp:inline distT="0" distB="0" distL="0" distR="0" wp14:anchorId="40F24C52" wp14:editId="718307E0">
            <wp:extent cx="6000750" cy="3156585"/>
            <wp:effectExtent l="0" t="0" r="0" b="5715"/>
            <wp:docPr id="1964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7858" name=""/>
                    <pic:cNvPicPr/>
                  </pic:nvPicPr>
                  <pic:blipFill>
                    <a:blip r:embed="rId48"/>
                    <a:stretch>
                      <a:fillRect/>
                    </a:stretch>
                  </pic:blipFill>
                  <pic:spPr>
                    <a:xfrm>
                      <a:off x="0" y="0"/>
                      <a:ext cx="6000750" cy="3156585"/>
                    </a:xfrm>
                    <a:prstGeom prst="rect">
                      <a:avLst/>
                    </a:prstGeom>
                  </pic:spPr>
                </pic:pic>
              </a:graphicData>
            </a:graphic>
          </wp:inline>
        </w:drawing>
      </w:r>
    </w:p>
    <w:p w14:paraId="5D269888" w14:textId="1D593E47" w:rsidR="005F4266" w:rsidRDefault="005F4266">
      <w:pPr>
        <w:pStyle w:val="Standard"/>
      </w:pPr>
    </w:p>
    <w:p w14:paraId="2CB671D3" w14:textId="7D53D8F2" w:rsidR="005F4266" w:rsidRDefault="005F4266">
      <w:pPr>
        <w:pStyle w:val="Standard"/>
      </w:pPr>
    </w:p>
    <w:p w14:paraId="6E396C03" w14:textId="406A4FA9" w:rsidR="005F4266" w:rsidRDefault="005F4266">
      <w:pPr>
        <w:pStyle w:val="Standard"/>
      </w:pPr>
    </w:p>
    <w:p w14:paraId="2BF1B06B" w14:textId="026273BA" w:rsidR="005F4266" w:rsidRDefault="003109CC">
      <w:pPr>
        <w:pStyle w:val="Standard"/>
      </w:pPr>
      <w:r>
        <w:rPr>
          <w:noProof/>
        </w:rPr>
        <w:drawing>
          <wp:inline distT="0" distB="0" distL="0" distR="0" wp14:anchorId="15FE6630" wp14:editId="1159F663">
            <wp:extent cx="6000750" cy="3375025"/>
            <wp:effectExtent l="0" t="0" r="0" b="0"/>
            <wp:docPr id="20962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19691" name=""/>
                    <pic:cNvPicPr/>
                  </pic:nvPicPr>
                  <pic:blipFill>
                    <a:blip r:embed="rId49"/>
                    <a:stretch>
                      <a:fillRect/>
                    </a:stretch>
                  </pic:blipFill>
                  <pic:spPr>
                    <a:xfrm>
                      <a:off x="0" y="0"/>
                      <a:ext cx="6000750" cy="3375025"/>
                    </a:xfrm>
                    <a:prstGeom prst="rect">
                      <a:avLst/>
                    </a:prstGeom>
                  </pic:spPr>
                </pic:pic>
              </a:graphicData>
            </a:graphic>
          </wp:inline>
        </w:drawing>
      </w:r>
    </w:p>
    <w:p w14:paraId="7209C020" w14:textId="264CD84C" w:rsidR="005F4266" w:rsidRDefault="005F4266">
      <w:pPr>
        <w:pStyle w:val="Standard"/>
      </w:pPr>
    </w:p>
    <w:p w14:paraId="7B1C81DC" w14:textId="6C00AC50" w:rsidR="005F4266" w:rsidRDefault="005F4266">
      <w:pPr>
        <w:pStyle w:val="Standard"/>
      </w:pPr>
    </w:p>
    <w:p w14:paraId="0FAEC70A" w14:textId="50B83DC9" w:rsidR="005F4266" w:rsidRDefault="005F4266">
      <w:pPr>
        <w:pStyle w:val="Standard"/>
      </w:pPr>
    </w:p>
    <w:p w14:paraId="3F1696AF" w14:textId="77777777" w:rsidR="005F4266" w:rsidRDefault="005F4266">
      <w:pPr>
        <w:pStyle w:val="Standard"/>
        <w:rPr>
          <w:rFonts w:ascii="Arial" w:eastAsia="Times New Roman" w:hAnsi="Arial" w:cs="Times New Roman"/>
          <w:b/>
          <w:kern w:val="3"/>
          <w:sz w:val="28"/>
          <w:szCs w:val="28"/>
        </w:rPr>
      </w:pPr>
    </w:p>
    <w:p w14:paraId="609F9F6C" w14:textId="77777777" w:rsidR="005F4266" w:rsidRDefault="00000000">
      <w:pPr>
        <w:pStyle w:val="Standard"/>
        <w:rPr>
          <w:rFonts w:ascii="Arial" w:eastAsia="Times New Roman" w:hAnsi="Arial" w:cs="Times New Roman"/>
          <w:b/>
          <w:kern w:val="3"/>
          <w:sz w:val="28"/>
          <w:szCs w:val="28"/>
        </w:rPr>
      </w:pPr>
      <w:r>
        <w:rPr>
          <w:rFonts w:ascii="Arial" w:eastAsia="Times New Roman" w:hAnsi="Arial" w:cs="Times New Roman"/>
          <w:b/>
          <w:kern w:val="3"/>
          <w:sz w:val="28"/>
          <w:szCs w:val="28"/>
        </w:rPr>
        <w:t xml:space="preserve"> </w:t>
      </w:r>
    </w:p>
    <w:p w14:paraId="66B3E8FE" w14:textId="77777777" w:rsidR="005F4266" w:rsidRDefault="005F4266">
      <w:pPr>
        <w:pStyle w:val="Standard"/>
        <w:rPr>
          <w:rFonts w:ascii="Arial" w:eastAsia="Times New Roman" w:hAnsi="Arial" w:cs="Times New Roman"/>
          <w:b/>
          <w:kern w:val="3"/>
          <w:sz w:val="28"/>
          <w:szCs w:val="28"/>
        </w:rPr>
      </w:pPr>
    </w:p>
    <w:p w14:paraId="1EFE54A8" w14:textId="77777777" w:rsidR="005F4266" w:rsidRDefault="005F4266">
      <w:pPr>
        <w:pStyle w:val="Standard"/>
        <w:rPr>
          <w:rFonts w:ascii="Arial" w:eastAsia="Times New Roman" w:hAnsi="Arial" w:cs="Times New Roman"/>
          <w:b/>
          <w:kern w:val="3"/>
          <w:sz w:val="28"/>
          <w:szCs w:val="28"/>
        </w:rPr>
      </w:pPr>
    </w:p>
    <w:p w14:paraId="1E027897" w14:textId="7DB2A8AB" w:rsidR="005F4266" w:rsidRDefault="003109CC">
      <w:pPr>
        <w:pStyle w:val="Standard"/>
        <w:rPr>
          <w:rFonts w:ascii="Arial" w:eastAsia="Times New Roman" w:hAnsi="Arial" w:cs="Times New Roman"/>
          <w:b/>
          <w:kern w:val="3"/>
          <w:sz w:val="28"/>
          <w:szCs w:val="28"/>
        </w:rPr>
      </w:pPr>
      <w:r>
        <w:rPr>
          <w:noProof/>
        </w:rPr>
        <w:drawing>
          <wp:inline distT="0" distB="0" distL="0" distR="0" wp14:anchorId="49FDA207" wp14:editId="22421AE8">
            <wp:extent cx="6000750" cy="3375025"/>
            <wp:effectExtent l="0" t="0" r="0" b="0"/>
            <wp:docPr id="43433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1567" name=""/>
                    <pic:cNvPicPr/>
                  </pic:nvPicPr>
                  <pic:blipFill>
                    <a:blip r:embed="rId50"/>
                    <a:stretch>
                      <a:fillRect/>
                    </a:stretch>
                  </pic:blipFill>
                  <pic:spPr>
                    <a:xfrm>
                      <a:off x="0" y="0"/>
                      <a:ext cx="6000750" cy="3375025"/>
                    </a:xfrm>
                    <a:prstGeom prst="rect">
                      <a:avLst/>
                    </a:prstGeom>
                  </pic:spPr>
                </pic:pic>
              </a:graphicData>
            </a:graphic>
          </wp:inline>
        </w:drawing>
      </w:r>
    </w:p>
    <w:p w14:paraId="5FD8FE3D" w14:textId="77777777" w:rsidR="005F4266" w:rsidRDefault="005F4266">
      <w:pPr>
        <w:pStyle w:val="Standard"/>
        <w:rPr>
          <w:rFonts w:ascii="Arial" w:eastAsia="Times New Roman" w:hAnsi="Arial" w:cs="Times New Roman"/>
          <w:b/>
          <w:kern w:val="3"/>
          <w:sz w:val="28"/>
          <w:szCs w:val="28"/>
        </w:rPr>
      </w:pPr>
    </w:p>
    <w:p w14:paraId="229E4BA5" w14:textId="77777777" w:rsidR="005F4266" w:rsidRDefault="005F4266">
      <w:pPr>
        <w:pStyle w:val="Standard"/>
        <w:rPr>
          <w:rFonts w:ascii="Arial" w:eastAsia="Times New Roman" w:hAnsi="Arial" w:cs="Times New Roman"/>
          <w:b/>
          <w:kern w:val="3"/>
          <w:sz w:val="28"/>
          <w:szCs w:val="28"/>
        </w:rPr>
      </w:pPr>
    </w:p>
    <w:p w14:paraId="2DC8B87B" w14:textId="77777777" w:rsidR="005F4266" w:rsidRDefault="005F4266">
      <w:pPr>
        <w:pStyle w:val="Standard"/>
        <w:rPr>
          <w:rFonts w:ascii="Arial" w:eastAsia="Times New Roman" w:hAnsi="Arial" w:cs="Times New Roman"/>
          <w:b/>
          <w:kern w:val="3"/>
          <w:sz w:val="28"/>
          <w:szCs w:val="28"/>
        </w:rPr>
      </w:pPr>
    </w:p>
    <w:p w14:paraId="085A21BA" w14:textId="3F19A0ED" w:rsidR="005F4266" w:rsidRDefault="00000000">
      <w:pPr>
        <w:pStyle w:val="Standard"/>
      </w:pPr>
      <w:r>
        <w:rPr>
          <w:rFonts w:ascii="Arial" w:eastAsia="Times New Roman" w:hAnsi="Arial" w:cs="Times New Roman"/>
          <w:b/>
          <w:kern w:val="3"/>
          <w:sz w:val="28"/>
          <w:szCs w:val="28"/>
        </w:rPr>
        <w:t>To find Correlation</w:t>
      </w:r>
    </w:p>
    <w:p w14:paraId="04CC8449" w14:textId="77777777" w:rsidR="005F4266" w:rsidRDefault="00000000">
      <w:pPr>
        <w:pStyle w:val="Heading1"/>
      </w:pPr>
      <w:bookmarkStart w:id="14" w:name="_Toc139702819"/>
      <w:r>
        <w:lastRenderedPageBreak/>
        <w:t>Performance Test</w:t>
      </w:r>
      <w:bookmarkEnd w:id="14"/>
    </w:p>
    <w:p w14:paraId="34FBA256" w14:textId="77777777" w:rsidR="005F4266" w:rsidRDefault="005F4266">
      <w:pPr>
        <w:pStyle w:val="Standard"/>
      </w:pPr>
    </w:p>
    <w:p w14:paraId="348F9176" w14:textId="77777777" w:rsidR="005F4266" w:rsidRDefault="005F4266">
      <w:pPr>
        <w:pStyle w:val="Standard"/>
      </w:pPr>
    </w:p>
    <w:p w14:paraId="02CC3C01" w14:textId="412DC190" w:rsidR="005F4266" w:rsidRDefault="003109CC">
      <w:pPr>
        <w:pStyle w:val="Standard"/>
      </w:pPr>
      <w:r>
        <w:rPr>
          <w:noProof/>
        </w:rPr>
        <w:drawing>
          <wp:inline distT="0" distB="0" distL="0" distR="0" wp14:anchorId="136788C2" wp14:editId="0B0E5576">
            <wp:extent cx="6000750" cy="3375025"/>
            <wp:effectExtent l="0" t="0" r="0" b="0"/>
            <wp:docPr id="197814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0636" name=""/>
                    <pic:cNvPicPr/>
                  </pic:nvPicPr>
                  <pic:blipFill>
                    <a:blip r:embed="rId51"/>
                    <a:stretch>
                      <a:fillRect/>
                    </a:stretch>
                  </pic:blipFill>
                  <pic:spPr>
                    <a:xfrm>
                      <a:off x="0" y="0"/>
                      <a:ext cx="6000750" cy="3375025"/>
                    </a:xfrm>
                    <a:prstGeom prst="rect">
                      <a:avLst/>
                    </a:prstGeom>
                  </pic:spPr>
                </pic:pic>
              </a:graphicData>
            </a:graphic>
          </wp:inline>
        </w:drawing>
      </w:r>
    </w:p>
    <w:p w14:paraId="7026A78F" w14:textId="77777777" w:rsidR="005F4266" w:rsidRDefault="005F4266">
      <w:pPr>
        <w:pStyle w:val="Standard"/>
      </w:pPr>
    </w:p>
    <w:p w14:paraId="15F717CF" w14:textId="77777777" w:rsidR="005F4266" w:rsidRDefault="005F4266">
      <w:pPr>
        <w:pStyle w:val="Standard"/>
      </w:pPr>
    </w:p>
    <w:p w14:paraId="4359182C" w14:textId="77777777" w:rsidR="005F4266" w:rsidRDefault="005F4266">
      <w:pPr>
        <w:pStyle w:val="Standard"/>
      </w:pPr>
    </w:p>
    <w:p w14:paraId="4C011DC2" w14:textId="77777777" w:rsidR="005F4266" w:rsidRDefault="005F4266">
      <w:pPr>
        <w:pStyle w:val="Standard"/>
      </w:pPr>
    </w:p>
    <w:p w14:paraId="61DF8A25" w14:textId="77777777" w:rsidR="005F4266" w:rsidRDefault="005F4266">
      <w:pPr>
        <w:pStyle w:val="Standard"/>
      </w:pPr>
    </w:p>
    <w:p w14:paraId="57C39225" w14:textId="77777777" w:rsidR="005F4266" w:rsidRDefault="005F4266">
      <w:pPr>
        <w:pStyle w:val="Standard"/>
      </w:pPr>
    </w:p>
    <w:p w14:paraId="04CA7414" w14:textId="77777777" w:rsidR="005F4266" w:rsidRDefault="005F4266">
      <w:pPr>
        <w:pStyle w:val="Standard"/>
      </w:pPr>
    </w:p>
    <w:p w14:paraId="65D3E68D" w14:textId="77777777" w:rsidR="005F4266" w:rsidRDefault="005F4266">
      <w:pPr>
        <w:pStyle w:val="Standard"/>
      </w:pPr>
    </w:p>
    <w:p w14:paraId="0D408D69" w14:textId="77777777" w:rsidR="005F4266" w:rsidRDefault="005F4266">
      <w:pPr>
        <w:pStyle w:val="Standard"/>
      </w:pPr>
    </w:p>
    <w:p w14:paraId="4B8220C0" w14:textId="775C1263" w:rsidR="005F4266" w:rsidRDefault="00000000" w:rsidP="00221AAD">
      <w:pPr>
        <w:pStyle w:val="Heading2"/>
        <w:numPr>
          <w:ilvl w:val="0"/>
          <w:numId w:val="0"/>
        </w:numPr>
      </w:pPr>
      <w:bookmarkStart w:id="15" w:name="_Toc139702820"/>
      <w:r>
        <w:lastRenderedPageBreak/>
        <w:t>Test Plan/ Test Cases</w:t>
      </w:r>
      <w:bookmarkEnd w:id="15"/>
    </w:p>
    <w:p w14:paraId="5A2F4EF3" w14:textId="77777777" w:rsidR="005F4266" w:rsidRDefault="00000000">
      <w:pPr>
        <w:pStyle w:val="Heading2"/>
      </w:pPr>
      <w:bookmarkStart w:id="16" w:name="_Toc139702821"/>
      <w:r>
        <w:t>Test Procedure</w:t>
      </w:r>
      <w:bookmarkEnd w:id="16"/>
    </w:p>
    <w:p w14:paraId="18F1959E" w14:textId="77777777" w:rsidR="00221AAD" w:rsidRPr="00221AAD" w:rsidRDefault="00221AAD" w:rsidP="00221AAD">
      <w:pPr>
        <w:pStyle w:val="Standard"/>
        <w:rPr>
          <w:lang w:val="en-GB"/>
        </w:rPr>
      </w:pPr>
      <w:r w:rsidRPr="00221AAD">
        <w:rPr>
          <w:lang w:val="en-GB"/>
        </w:rPr>
        <w:t>Functionality Testing:</w:t>
      </w:r>
    </w:p>
    <w:p w14:paraId="07057E95" w14:textId="77777777" w:rsidR="00221AAD" w:rsidRPr="00221AAD" w:rsidRDefault="00221AAD" w:rsidP="00221AAD">
      <w:pPr>
        <w:pStyle w:val="Standard"/>
        <w:rPr>
          <w:lang w:val="en-GB"/>
        </w:rPr>
      </w:pPr>
    </w:p>
    <w:p w14:paraId="78D5C5BC" w14:textId="77777777" w:rsidR="00221AAD" w:rsidRPr="00221AAD" w:rsidRDefault="00221AAD" w:rsidP="00221AAD">
      <w:pPr>
        <w:pStyle w:val="Standard"/>
        <w:rPr>
          <w:lang w:val="en-GB"/>
        </w:rPr>
      </w:pPr>
      <w:r w:rsidRPr="00221AAD">
        <w:rPr>
          <w:lang w:val="en-GB"/>
        </w:rPr>
        <w:t>Verify that the system allows users to create new accounts (savings, checking, etc.).</w:t>
      </w:r>
    </w:p>
    <w:p w14:paraId="3C0FB28F" w14:textId="77777777" w:rsidR="00221AAD" w:rsidRPr="00221AAD" w:rsidRDefault="00221AAD" w:rsidP="00221AAD">
      <w:pPr>
        <w:pStyle w:val="Standard"/>
        <w:rPr>
          <w:lang w:val="en-GB"/>
        </w:rPr>
      </w:pPr>
      <w:r w:rsidRPr="00221AAD">
        <w:rPr>
          <w:lang w:val="en-GB"/>
        </w:rPr>
        <w:t>Test if users can deposit funds into their accounts and that the balance updates correctly.</w:t>
      </w:r>
    </w:p>
    <w:p w14:paraId="4141FC21" w14:textId="77777777" w:rsidR="00221AAD" w:rsidRPr="00221AAD" w:rsidRDefault="00221AAD" w:rsidP="00221AAD">
      <w:pPr>
        <w:pStyle w:val="Standard"/>
        <w:rPr>
          <w:lang w:val="en-GB"/>
        </w:rPr>
      </w:pPr>
      <w:r w:rsidRPr="00221AAD">
        <w:rPr>
          <w:lang w:val="en-GB"/>
        </w:rPr>
        <w:t>Ensure that users can withdraw funds and that the balance updates accurately, considering overdraft limits (if applicable).</w:t>
      </w:r>
    </w:p>
    <w:p w14:paraId="1B725236" w14:textId="77777777" w:rsidR="00221AAD" w:rsidRPr="00221AAD" w:rsidRDefault="00221AAD" w:rsidP="00221AAD">
      <w:pPr>
        <w:pStyle w:val="Standard"/>
        <w:rPr>
          <w:lang w:val="en-GB"/>
        </w:rPr>
      </w:pPr>
      <w:r w:rsidRPr="00221AAD">
        <w:rPr>
          <w:lang w:val="en-GB"/>
        </w:rPr>
        <w:t>Test transferring funds between accounts, both within the same user's profile and to other users.</w:t>
      </w:r>
    </w:p>
    <w:p w14:paraId="0BC89B64" w14:textId="77777777" w:rsidR="00221AAD" w:rsidRPr="00221AAD" w:rsidRDefault="00221AAD" w:rsidP="00221AAD">
      <w:pPr>
        <w:pStyle w:val="Standard"/>
        <w:rPr>
          <w:lang w:val="en-GB"/>
        </w:rPr>
      </w:pPr>
      <w:r w:rsidRPr="00221AAD">
        <w:rPr>
          <w:lang w:val="en-GB"/>
        </w:rPr>
        <w:t>Check if the system can display account balances and transaction history.</w:t>
      </w:r>
    </w:p>
    <w:p w14:paraId="29FE0087" w14:textId="77777777" w:rsidR="00221AAD" w:rsidRPr="00221AAD" w:rsidRDefault="00221AAD" w:rsidP="00221AAD">
      <w:pPr>
        <w:pStyle w:val="Standard"/>
        <w:rPr>
          <w:lang w:val="en-GB"/>
        </w:rPr>
      </w:pPr>
      <w:r w:rsidRPr="00221AAD">
        <w:rPr>
          <w:lang w:val="en-GB"/>
        </w:rPr>
        <w:t>User Authentication Testing:</w:t>
      </w:r>
    </w:p>
    <w:p w14:paraId="10671389" w14:textId="77777777" w:rsidR="00221AAD" w:rsidRPr="00221AAD" w:rsidRDefault="00221AAD" w:rsidP="00221AAD">
      <w:pPr>
        <w:pStyle w:val="Standard"/>
        <w:rPr>
          <w:lang w:val="en-GB"/>
        </w:rPr>
      </w:pPr>
    </w:p>
    <w:p w14:paraId="5D65361A" w14:textId="77777777" w:rsidR="00221AAD" w:rsidRPr="00221AAD" w:rsidRDefault="00221AAD" w:rsidP="00221AAD">
      <w:pPr>
        <w:pStyle w:val="Standard"/>
        <w:rPr>
          <w:lang w:val="en-GB"/>
        </w:rPr>
      </w:pPr>
      <w:r w:rsidRPr="00221AAD">
        <w:rPr>
          <w:lang w:val="en-GB"/>
        </w:rPr>
        <w:t>Test the login process for customers and bank employees (if applicable).</w:t>
      </w:r>
    </w:p>
    <w:p w14:paraId="0ED95A4A" w14:textId="77777777" w:rsidR="00221AAD" w:rsidRPr="00221AAD" w:rsidRDefault="00221AAD" w:rsidP="00221AAD">
      <w:pPr>
        <w:pStyle w:val="Standard"/>
        <w:rPr>
          <w:lang w:val="en-GB"/>
        </w:rPr>
      </w:pPr>
      <w:r w:rsidRPr="00221AAD">
        <w:rPr>
          <w:lang w:val="en-GB"/>
        </w:rPr>
        <w:t>Verify that only authorized users can access specific functionalities (e.g., only employees can close accounts).</w:t>
      </w:r>
    </w:p>
    <w:p w14:paraId="4369905D" w14:textId="77777777" w:rsidR="00221AAD" w:rsidRPr="00221AAD" w:rsidRDefault="00221AAD" w:rsidP="00221AAD">
      <w:pPr>
        <w:pStyle w:val="Standard"/>
        <w:rPr>
          <w:lang w:val="en-GB"/>
        </w:rPr>
      </w:pPr>
      <w:r w:rsidRPr="00221AAD">
        <w:rPr>
          <w:lang w:val="en-GB"/>
        </w:rPr>
        <w:t>Error Handling:</w:t>
      </w:r>
    </w:p>
    <w:p w14:paraId="43D42490" w14:textId="77777777" w:rsidR="00221AAD" w:rsidRPr="00221AAD" w:rsidRDefault="00221AAD" w:rsidP="00221AAD">
      <w:pPr>
        <w:pStyle w:val="Standard"/>
        <w:rPr>
          <w:lang w:val="en-GB"/>
        </w:rPr>
      </w:pPr>
    </w:p>
    <w:p w14:paraId="3C8B8DEA" w14:textId="77777777" w:rsidR="00221AAD" w:rsidRPr="00221AAD" w:rsidRDefault="00221AAD" w:rsidP="00221AAD">
      <w:pPr>
        <w:pStyle w:val="Standard"/>
        <w:rPr>
          <w:lang w:val="en-GB"/>
        </w:rPr>
      </w:pPr>
      <w:r w:rsidRPr="00221AAD">
        <w:rPr>
          <w:lang w:val="en-GB"/>
        </w:rPr>
        <w:t>Test for error messages and ensure they are displayed when necessary (e.g., insufficient funds, incorrect login credentials).</w:t>
      </w:r>
    </w:p>
    <w:p w14:paraId="50D02F89" w14:textId="77777777" w:rsidR="00221AAD" w:rsidRPr="00221AAD" w:rsidRDefault="00221AAD" w:rsidP="00221AAD">
      <w:pPr>
        <w:pStyle w:val="Standard"/>
        <w:rPr>
          <w:lang w:val="en-GB"/>
        </w:rPr>
      </w:pPr>
      <w:r w:rsidRPr="00221AAD">
        <w:rPr>
          <w:lang w:val="en-GB"/>
        </w:rPr>
        <w:t>Ensure the system gracefully handles unexpected errors or exceptions.</w:t>
      </w:r>
    </w:p>
    <w:p w14:paraId="5DBC7954" w14:textId="77777777" w:rsidR="00221AAD" w:rsidRPr="00221AAD" w:rsidRDefault="00221AAD" w:rsidP="00221AAD">
      <w:pPr>
        <w:pStyle w:val="Standard"/>
        <w:rPr>
          <w:lang w:val="en-GB"/>
        </w:rPr>
      </w:pPr>
      <w:r w:rsidRPr="00221AAD">
        <w:rPr>
          <w:lang w:val="en-GB"/>
        </w:rPr>
        <w:t>Security Testing:</w:t>
      </w:r>
    </w:p>
    <w:p w14:paraId="22876E33" w14:textId="77777777" w:rsidR="00221AAD" w:rsidRPr="00221AAD" w:rsidRDefault="00221AAD" w:rsidP="00221AAD">
      <w:pPr>
        <w:pStyle w:val="Standard"/>
        <w:rPr>
          <w:lang w:val="en-GB"/>
        </w:rPr>
      </w:pPr>
    </w:p>
    <w:p w14:paraId="409B5678" w14:textId="77777777" w:rsidR="00221AAD" w:rsidRPr="00221AAD" w:rsidRDefault="00221AAD" w:rsidP="00221AAD">
      <w:pPr>
        <w:pStyle w:val="Standard"/>
        <w:rPr>
          <w:lang w:val="en-GB"/>
        </w:rPr>
      </w:pPr>
      <w:r w:rsidRPr="00221AAD">
        <w:rPr>
          <w:lang w:val="en-GB"/>
        </w:rPr>
        <w:t>Verify that sensitive user information, such as passwords and account details, are securely stored and transmitted.</w:t>
      </w:r>
    </w:p>
    <w:p w14:paraId="22511F6C" w14:textId="77777777" w:rsidR="00221AAD" w:rsidRPr="00221AAD" w:rsidRDefault="00221AAD" w:rsidP="00221AAD">
      <w:pPr>
        <w:pStyle w:val="Standard"/>
        <w:rPr>
          <w:lang w:val="en-GB"/>
        </w:rPr>
      </w:pPr>
      <w:r w:rsidRPr="00221AAD">
        <w:rPr>
          <w:lang w:val="en-GB"/>
        </w:rPr>
        <w:t>Test for vulnerabilities like SQL injection or cross-site scripting (XSS).</w:t>
      </w:r>
    </w:p>
    <w:p w14:paraId="1D2F464E" w14:textId="77777777" w:rsidR="00221AAD" w:rsidRPr="00221AAD" w:rsidRDefault="00221AAD" w:rsidP="00221AAD">
      <w:pPr>
        <w:pStyle w:val="Standard"/>
        <w:rPr>
          <w:lang w:val="en-GB"/>
        </w:rPr>
      </w:pPr>
      <w:r w:rsidRPr="00221AAD">
        <w:rPr>
          <w:lang w:val="en-GB"/>
        </w:rPr>
        <w:t>Performance Testing:</w:t>
      </w:r>
    </w:p>
    <w:p w14:paraId="39A8F088" w14:textId="77777777" w:rsidR="00221AAD" w:rsidRPr="00221AAD" w:rsidRDefault="00221AAD" w:rsidP="00221AAD">
      <w:pPr>
        <w:pStyle w:val="Standard"/>
        <w:rPr>
          <w:lang w:val="en-GB"/>
        </w:rPr>
      </w:pPr>
    </w:p>
    <w:p w14:paraId="21207537" w14:textId="77777777" w:rsidR="00221AAD" w:rsidRPr="00221AAD" w:rsidRDefault="00221AAD" w:rsidP="00221AAD">
      <w:pPr>
        <w:pStyle w:val="Standard"/>
        <w:rPr>
          <w:lang w:val="en-GB"/>
        </w:rPr>
      </w:pPr>
      <w:r w:rsidRPr="00221AAD">
        <w:rPr>
          <w:lang w:val="en-GB"/>
        </w:rPr>
        <w:t>Assess the system's response time when performing various transactions.</w:t>
      </w:r>
    </w:p>
    <w:p w14:paraId="753D705B" w14:textId="77777777" w:rsidR="00221AAD" w:rsidRPr="00221AAD" w:rsidRDefault="00221AAD" w:rsidP="00221AAD">
      <w:pPr>
        <w:pStyle w:val="Standard"/>
        <w:rPr>
          <w:lang w:val="en-GB"/>
        </w:rPr>
      </w:pPr>
      <w:r w:rsidRPr="00221AAD">
        <w:rPr>
          <w:lang w:val="en-GB"/>
        </w:rPr>
        <w:t>Test its scalability by simulating a high volume of concurrent users.</w:t>
      </w:r>
    </w:p>
    <w:p w14:paraId="510C47CC" w14:textId="77777777" w:rsidR="00221AAD" w:rsidRPr="00221AAD" w:rsidRDefault="00221AAD" w:rsidP="00221AAD">
      <w:pPr>
        <w:pStyle w:val="Standard"/>
        <w:rPr>
          <w:lang w:val="en-GB"/>
        </w:rPr>
      </w:pPr>
      <w:r w:rsidRPr="00221AAD">
        <w:rPr>
          <w:lang w:val="en-GB"/>
        </w:rPr>
        <w:t>Usability Testing:</w:t>
      </w:r>
    </w:p>
    <w:p w14:paraId="5F2B36F2" w14:textId="77777777" w:rsidR="00221AAD" w:rsidRPr="00221AAD" w:rsidRDefault="00221AAD" w:rsidP="00221AAD">
      <w:pPr>
        <w:pStyle w:val="Standard"/>
        <w:rPr>
          <w:lang w:val="en-GB"/>
        </w:rPr>
      </w:pPr>
    </w:p>
    <w:p w14:paraId="17E7D9F4" w14:textId="77777777" w:rsidR="00221AAD" w:rsidRPr="00221AAD" w:rsidRDefault="00221AAD" w:rsidP="00221AAD">
      <w:pPr>
        <w:pStyle w:val="Standard"/>
        <w:rPr>
          <w:lang w:val="en-GB"/>
        </w:rPr>
      </w:pPr>
      <w:r w:rsidRPr="00221AAD">
        <w:rPr>
          <w:lang w:val="en-GB"/>
        </w:rPr>
        <w:t>Have users who are not familiar with the system navigate through it to assess its ease of use.</w:t>
      </w:r>
    </w:p>
    <w:p w14:paraId="34A118AB" w14:textId="77777777" w:rsidR="00221AAD" w:rsidRPr="00221AAD" w:rsidRDefault="00221AAD" w:rsidP="00221AAD">
      <w:pPr>
        <w:pStyle w:val="Standard"/>
        <w:rPr>
          <w:lang w:val="en-GB"/>
        </w:rPr>
      </w:pPr>
      <w:r w:rsidRPr="00221AAD">
        <w:rPr>
          <w:lang w:val="en-GB"/>
        </w:rPr>
        <w:t>Collect feedback on the user interface and any suggested improvements.</w:t>
      </w:r>
    </w:p>
    <w:p w14:paraId="233C2659" w14:textId="77777777" w:rsidR="00221AAD" w:rsidRPr="00221AAD" w:rsidRDefault="00221AAD" w:rsidP="00221AAD">
      <w:pPr>
        <w:pStyle w:val="Standard"/>
        <w:rPr>
          <w:lang w:val="en-GB"/>
        </w:rPr>
      </w:pPr>
      <w:r w:rsidRPr="00221AAD">
        <w:rPr>
          <w:lang w:val="en-GB"/>
        </w:rPr>
        <w:t>Data Integrity and Persistence Testing:</w:t>
      </w:r>
    </w:p>
    <w:p w14:paraId="5597F015" w14:textId="77777777" w:rsidR="00221AAD" w:rsidRPr="00221AAD" w:rsidRDefault="00221AAD" w:rsidP="00221AAD">
      <w:pPr>
        <w:pStyle w:val="Standard"/>
        <w:rPr>
          <w:lang w:val="en-GB"/>
        </w:rPr>
      </w:pPr>
    </w:p>
    <w:p w14:paraId="40E247F8" w14:textId="77777777" w:rsidR="00221AAD" w:rsidRPr="00221AAD" w:rsidRDefault="00221AAD" w:rsidP="00221AAD">
      <w:pPr>
        <w:pStyle w:val="Standard"/>
        <w:rPr>
          <w:lang w:val="en-GB"/>
        </w:rPr>
      </w:pPr>
      <w:r w:rsidRPr="00221AAD">
        <w:rPr>
          <w:lang w:val="en-GB"/>
        </w:rPr>
        <w:t>Ensure that data is consistently stored and retrieved accurately from a database or file system.</w:t>
      </w:r>
    </w:p>
    <w:p w14:paraId="43EFD5FA" w14:textId="77777777" w:rsidR="00221AAD" w:rsidRPr="00221AAD" w:rsidRDefault="00221AAD" w:rsidP="00221AAD">
      <w:pPr>
        <w:pStyle w:val="Standard"/>
        <w:rPr>
          <w:lang w:val="en-GB"/>
        </w:rPr>
      </w:pPr>
      <w:r w:rsidRPr="00221AAD">
        <w:rPr>
          <w:lang w:val="en-GB"/>
        </w:rPr>
        <w:t>Test data backup and recovery procedures to prevent data loss.</w:t>
      </w:r>
    </w:p>
    <w:p w14:paraId="62F0AC56" w14:textId="77777777" w:rsidR="00221AAD" w:rsidRPr="00221AAD" w:rsidRDefault="00221AAD" w:rsidP="00221AAD">
      <w:pPr>
        <w:pStyle w:val="Standard"/>
        <w:rPr>
          <w:lang w:val="en-GB"/>
        </w:rPr>
      </w:pPr>
      <w:r w:rsidRPr="00221AAD">
        <w:rPr>
          <w:lang w:val="en-GB"/>
        </w:rPr>
        <w:t>Compatibility Testing:</w:t>
      </w:r>
    </w:p>
    <w:p w14:paraId="46105B40" w14:textId="77777777" w:rsidR="00221AAD" w:rsidRPr="00221AAD" w:rsidRDefault="00221AAD" w:rsidP="00221AAD">
      <w:pPr>
        <w:pStyle w:val="Standard"/>
        <w:rPr>
          <w:lang w:val="en-GB"/>
        </w:rPr>
      </w:pPr>
    </w:p>
    <w:p w14:paraId="7C897153" w14:textId="77777777" w:rsidR="00221AAD" w:rsidRPr="00221AAD" w:rsidRDefault="00221AAD" w:rsidP="00221AAD">
      <w:pPr>
        <w:pStyle w:val="Standard"/>
        <w:rPr>
          <w:lang w:val="en-GB"/>
        </w:rPr>
      </w:pPr>
      <w:r w:rsidRPr="00221AAD">
        <w:rPr>
          <w:lang w:val="en-GB"/>
        </w:rPr>
        <w:t>Verify that the system works on different operating systems and browsers (if it has a web interface).</w:t>
      </w:r>
    </w:p>
    <w:p w14:paraId="3FCD7D81" w14:textId="77777777" w:rsidR="00221AAD" w:rsidRPr="00221AAD" w:rsidRDefault="00221AAD" w:rsidP="00221AAD">
      <w:pPr>
        <w:pStyle w:val="Standard"/>
        <w:rPr>
          <w:lang w:val="en-GB"/>
        </w:rPr>
      </w:pPr>
      <w:r w:rsidRPr="00221AAD">
        <w:rPr>
          <w:lang w:val="en-GB"/>
        </w:rPr>
        <w:t>Regulatory Compliance Testing:</w:t>
      </w:r>
    </w:p>
    <w:p w14:paraId="49549D8C" w14:textId="77777777" w:rsidR="00221AAD" w:rsidRPr="00221AAD" w:rsidRDefault="00221AAD" w:rsidP="00221AAD">
      <w:pPr>
        <w:pStyle w:val="Standard"/>
        <w:rPr>
          <w:lang w:val="en-GB"/>
        </w:rPr>
      </w:pPr>
    </w:p>
    <w:p w14:paraId="4E2CDBF9" w14:textId="77777777" w:rsidR="00221AAD" w:rsidRPr="00221AAD" w:rsidRDefault="00221AAD" w:rsidP="00221AAD">
      <w:pPr>
        <w:pStyle w:val="Standard"/>
        <w:rPr>
          <w:lang w:val="en-GB"/>
        </w:rPr>
      </w:pPr>
      <w:r w:rsidRPr="00221AAD">
        <w:rPr>
          <w:lang w:val="en-GB"/>
        </w:rPr>
        <w:t>If applicable, ensure the system complies with banking regulations and standards in your jurisdiction.</w:t>
      </w:r>
    </w:p>
    <w:p w14:paraId="29FFD0AD" w14:textId="77777777" w:rsidR="00221AAD" w:rsidRPr="00221AAD" w:rsidRDefault="00221AAD" w:rsidP="00221AAD">
      <w:pPr>
        <w:pStyle w:val="Standard"/>
        <w:rPr>
          <w:lang w:val="en-GB"/>
        </w:rPr>
      </w:pPr>
      <w:r w:rsidRPr="00221AAD">
        <w:rPr>
          <w:lang w:val="en-GB"/>
        </w:rPr>
        <w:t>Documentation Review:</w:t>
      </w:r>
    </w:p>
    <w:p w14:paraId="55F541EE" w14:textId="77777777" w:rsidR="00221AAD" w:rsidRPr="00221AAD" w:rsidRDefault="00221AAD" w:rsidP="00221AAD">
      <w:pPr>
        <w:pStyle w:val="Standard"/>
        <w:rPr>
          <w:lang w:val="en-GB"/>
        </w:rPr>
      </w:pPr>
    </w:p>
    <w:p w14:paraId="3CEF336F" w14:textId="77777777" w:rsidR="00221AAD" w:rsidRPr="00221AAD" w:rsidRDefault="00221AAD" w:rsidP="00221AAD">
      <w:pPr>
        <w:pStyle w:val="Standard"/>
        <w:rPr>
          <w:lang w:val="en-GB"/>
        </w:rPr>
      </w:pPr>
      <w:r w:rsidRPr="00221AAD">
        <w:rPr>
          <w:lang w:val="en-GB"/>
        </w:rPr>
        <w:t>Review the project documentation to ensure it accurately reflects the system's functionality and usage.</w:t>
      </w:r>
    </w:p>
    <w:p w14:paraId="3F94F959" w14:textId="77777777" w:rsidR="00221AAD" w:rsidRPr="00221AAD" w:rsidRDefault="00221AAD" w:rsidP="00221AAD">
      <w:pPr>
        <w:pStyle w:val="Standard"/>
        <w:rPr>
          <w:lang w:val="en-GB"/>
        </w:rPr>
      </w:pPr>
      <w:r w:rsidRPr="00221AAD">
        <w:rPr>
          <w:lang w:val="en-GB"/>
        </w:rPr>
        <w:t>Load and Stress Testing:</w:t>
      </w:r>
    </w:p>
    <w:p w14:paraId="512EA4DF" w14:textId="77777777" w:rsidR="00221AAD" w:rsidRPr="00221AAD" w:rsidRDefault="00221AAD" w:rsidP="00221AAD">
      <w:pPr>
        <w:pStyle w:val="Standard"/>
        <w:rPr>
          <w:lang w:val="en-GB"/>
        </w:rPr>
      </w:pPr>
    </w:p>
    <w:p w14:paraId="0577DB2D" w14:textId="77777777" w:rsidR="00221AAD" w:rsidRPr="00221AAD" w:rsidRDefault="00221AAD" w:rsidP="00221AAD">
      <w:pPr>
        <w:pStyle w:val="Standard"/>
        <w:rPr>
          <w:lang w:val="en-GB"/>
        </w:rPr>
      </w:pPr>
      <w:r w:rsidRPr="00221AAD">
        <w:rPr>
          <w:lang w:val="en-GB"/>
        </w:rPr>
        <w:t>Simulate heavy loads and stress on the system to determine its breaking point and measure its stability under extreme conditions.</w:t>
      </w:r>
    </w:p>
    <w:p w14:paraId="622010DB" w14:textId="77777777" w:rsidR="00221AAD" w:rsidRPr="00221AAD" w:rsidRDefault="00221AAD" w:rsidP="00221AAD">
      <w:pPr>
        <w:pStyle w:val="Standard"/>
        <w:rPr>
          <w:lang w:val="en-GB"/>
        </w:rPr>
      </w:pPr>
      <w:r w:rsidRPr="00221AAD">
        <w:rPr>
          <w:lang w:val="en-GB"/>
        </w:rPr>
        <w:t>Integration Testing:</w:t>
      </w:r>
    </w:p>
    <w:p w14:paraId="033394A7" w14:textId="77777777" w:rsidR="00221AAD" w:rsidRPr="00221AAD" w:rsidRDefault="00221AAD" w:rsidP="00221AAD">
      <w:pPr>
        <w:pStyle w:val="Standard"/>
        <w:rPr>
          <w:lang w:val="en-GB"/>
        </w:rPr>
      </w:pPr>
    </w:p>
    <w:p w14:paraId="6CDA7E24" w14:textId="77777777" w:rsidR="00221AAD" w:rsidRPr="00221AAD" w:rsidRDefault="00221AAD" w:rsidP="00221AAD">
      <w:pPr>
        <w:pStyle w:val="Standard"/>
        <w:rPr>
          <w:lang w:val="en-GB"/>
        </w:rPr>
      </w:pPr>
      <w:r w:rsidRPr="00221AAD">
        <w:rPr>
          <w:lang w:val="en-GB"/>
        </w:rPr>
        <w:t>If your system interacts with external services (e.g., payment gateways), test the integration to ensure smooth data exchange.</w:t>
      </w:r>
    </w:p>
    <w:p w14:paraId="1526231E" w14:textId="77777777" w:rsidR="00221AAD" w:rsidRPr="00221AAD" w:rsidRDefault="00221AAD" w:rsidP="00221AAD">
      <w:pPr>
        <w:pStyle w:val="Standard"/>
        <w:rPr>
          <w:lang w:val="en-GB"/>
        </w:rPr>
      </w:pPr>
      <w:r w:rsidRPr="00221AAD">
        <w:rPr>
          <w:lang w:val="en-GB"/>
        </w:rPr>
        <w:t>User Acceptance Testing (UAT):</w:t>
      </w:r>
    </w:p>
    <w:p w14:paraId="731E0000" w14:textId="77777777" w:rsidR="00221AAD" w:rsidRPr="00221AAD" w:rsidRDefault="00221AAD" w:rsidP="00221AAD">
      <w:pPr>
        <w:pStyle w:val="Standard"/>
        <w:rPr>
          <w:lang w:val="en-GB"/>
        </w:rPr>
      </w:pPr>
    </w:p>
    <w:p w14:paraId="60F2F27D" w14:textId="77777777" w:rsidR="00221AAD" w:rsidRPr="00221AAD" w:rsidRDefault="00221AAD" w:rsidP="00221AAD">
      <w:pPr>
        <w:pStyle w:val="Standard"/>
        <w:rPr>
          <w:lang w:val="en-GB"/>
        </w:rPr>
      </w:pPr>
      <w:r w:rsidRPr="00221AAD">
        <w:rPr>
          <w:lang w:val="en-GB"/>
        </w:rPr>
        <w:t>Involve actual users or stakeholders to perform final testing and gather their feedback to make necessary adjustments.</w:t>
      </w:r>
    </w:p>
    <w:p w14:paraId="634D943A" w14:textId="77777777" w:rsidR="00221AAD" w:rsidRPr="00221AAD" w:rsidRDefault="00221AAD" w:rsidP="00221AAD">
      <w:pPr>
        <w:pStyle w:val="Standard"/>
        <w:rPr>
          <w:lang w:val="en-GB"/>
        </w:rPr>
      </w:pPr>
      <w:r w:rsidRPr="00221AAD">
        <w:rPr>
          <w:lang w:val="en-GB"/>
        </w:rPr>
        <w:t>Accessibility Testing:</w:t>
      </w:r>
    </w:p>
    <w:p w14:paraId="323C67B6" w14:textId="77777777" w:rsidR="00221AAD" w:rsidRPr="00221AAD" w:rsidRDefault="00221AAD" w:rsidP="00221AAD">
      <w:pPr>
        <w:pStyle w:val="Standard"/>
        <w:rPr>
          <w:lang w:val="en-GB"/>
        </w:rPr>
      </w:pPr>
    </w:p>
    <w:p w14:paraId="52638782" w14:textId="77777777" w:rsidR="00221AAD" w:rsidRPr="00221AAD" w:rsidRDefault="00221AAD" w:rsidP="00221AAD">
      <w:pPr>
        <w:pStyle w:val="Standard"/>
        <w:rPr>
          <w:lang w:val="en-GB"/>
        </w:rPr>
      </w:pPr>
      <w:r w:rsidRPr="00221AAD">
        <w:rPr>
          <w:lang w:val="en-GB"/>
        </w:rPr>
        <w:t>Ensure the system is accessible to users with disabilities, following relevant accessibility standards.</w:t>
      </w:r>
    </w:p>
    <w:p w14:paraId="4F5270A0" w14:textId="77777777" w:rsidR="00221AAD" w:rsidRPr="00221AAD" w:rsidRDefault="00221AAD" w:rsidP="00221AAD">
      <w:pPr>
        <w:pStyle w:val="Standard"/>
        <w:rPr>
          <w:lang w:val="en-GB"/>
        </w:rPr>
      </w:pPr>
      <w:r w:rsidRPr="00221AAD">
        <w:rPr>
          <w:lang w:val="en-GB"/>
        </w:rPr>
        <w:t>Regression Testing:</w:t>
      </w:r>
    </w:p>
    <w:p w14:paraId="28B78145" w14:textId="77777777" w:rsidR="00221AAD" w:rsidRPr="00221AAD" w:rsidRDefault="00221AAD" w:rsidP="00221AAD">
      <w:pPr>
        <w:pStyle w:val="Standard"/>
        <w:rPr>
          <w:lang w:val="en-GB"/>
        </w:rPr>
      </w:pPr>
    </w:p>
    <w:p w14:paraId="22E6F10F" w14:textId="77777777" w:rsidR="00221AAD" w:rsidRPr="00221AAD" w:rsidRDefault="00221AAD" w:rsidP="00221AAD">
      <w:pPr>
        <w:pStyle w:val="Standard"/>
        <w:rPr>
          <w:lang w:val="en-GB"/>
        </w:rPr>
      </w:pPr>
      <w:r w:rsidRPr="00221AAD">
        <w:rPr>
          <w:lang w:val="en-GB"/>
        </w:rPr>
        <w:t>After each change or update to the prototype, perform regression testing to ensure that existing functionalities still work as expected.</w:t>
      </w:r>
    </w:p>
    <w:p w14:paraId="10BAA0BF" w14:textId="77777777" w:rsidR="00221AAD" w:rsidRPr="00221AAD" w:rsidRDefault="00221AAD" w:rsidP="00221AAD">
      <w:pPr>
        <w:pStyle w:val="Standard"/>
        <w:rPr>
          <w:lang w:val="en-GB"/>
        </w:rPr>
      </w:pPr>
      <w:r w:rsidRPr="00221AAD">
        <w:rPr>
          <w:lang w:val="en-GB"/>
        </w:rPr>
        <w:t>Scalability Testing:</w:t>
      </w:r>
    </w:p>
    <w:p w14:paraId="62B5801F" w14:textId="77777777" w:rsidR="00221AAD" w:rsidRPr="00221AAD" w:rsidRDefault="00221AAD" w:rsidP="00221AAD">
      <w:pPr>
        <w:pStyle w:val="Standard"/>
        <w:rPr>
          <w:lang w:val="en-GB"/>
        </w:rPr>
      </w:pPr>
    </w:p>
    <w:p w14:paraId="68012310" w14:textId="77777777" w:rsidR="00221AAD" w:rsidRPr="00221AAD" w:rsidRDefault="00221AAD" w:rsidP="00221AAD">
      <w:pPr>
        <w:pStyle w:val="Standard"/>
        <w:rPr>
          <w:lang w:val="en-GB"/>
        </w:rPr>
      </w:pPr>
      <w:r w:rsidRPr="00221AAD">
        <w:rPr>
          <w:lang w:val="en-GB"/>
        </w:rPr>
        <w:t>Test the system's ability to handle a growing user base and increased data volume.</w:t>
      </w:r>
    </w:p>
    <w:p w14:paraId="0EAB1C0B" w14:textId="77777777" w:rsidR="00221AAD" w:rsidRPr="00221AAD" w:rsidRDefault="00221AAD" w:rsidP="00221AAD">
      <w:pPr>
        <w:pStyle w:val="Standard"/>
        <w:rPr>
          <w:lang w:val="en-GB"/>
        </w:rPr>
      </w:pPr>
      <w:r w:rsidRPr="00221AAD">
        <w:rPr>
          <w:lang w:val="en-GB"/>
        </w:rPr>
        <w:t>Compliance Testing:</w:t>
      </w:r>
    </w:p>
    <w:p w14:paraId="555F95CE" w14:textId="77777777" w:rsidR="00221AAD" w:rsidRPr="00221AAD" w:rsidRDefault="00221AAD" w:rsidP="00221AAD">
      <w:pPr>
        <w:pStyle w:val="Standard"/>
        <w:rPr>
          <w:lang w:val="en-GB"/>
        </w:rPr>
      </w:pPr>
    </w:p>
    <w:p w14:paraId="4F02E86F" w14:textId="77777777" w:rsidR="00221AAD" w:rsidRPr="00221AAD" w:rsidRDefault="00221AAD" w:rsidP="00221AAD">
      <w:pPr>
        <w:pStyle w:val="Standard"/>
        <w:rPr>
          <w:lang w:val="en-GB"/>
        </w:rPr>
      </w:pPr>
      <w:r w:rsidRPr="00221AAD">
        <w:rPr>
          <w:lang w:val="en-GB"/>
        </w:rPr>
        <w:t>Check if the system complies with any industry-specific standards or regulations.</w:t>
      </w:r>
    </w:p>
    <w:p w14:paraId="3D9BDA0B" w14:textId="77777777" w:rsidR="00221AAD" w:rsidRPr="00221AAD" w:rsidRDefault="00221AAD" w:rsidP="00221AAD">
      <w:pPr>
        <w:pStyle w:val="Standard"/>
        <w:rPr>
          <w:lang w:val="en-GB"/>
        </w:rPr>
      </w:pPr>
      <w:r w:rsidRPr="00221AAD">
        <w:rPr>
          <w:lang w:val="en-GB"/>
        </w:rPr>
        <w:t>Performance Optimization:</w:t>
      </w:r>
    </w:p>
    <w:p w14:paraId="1F08AB2B" w14:textId="77777777" w:rsidR="00221AAD" w:rsidRPr="00221AAD" w:rsidRDefault="00221AAD" w:rsidP="00221AAD">
      <w:pPr>
        <w:pStyle w:val="Standard"/>
        <w:rPr>
          <w:lang w:val="en-GB"/>
        </w:rPr>
      </w:pPr>
    </w:p>
    <w:p w14:paraId="2A9B5BED" w14:textId="77777777" w:rsidR="00221AAD" w:rsidRPr="00221AAD" w:rsidRDefault="00221AAD" w:rsidP="00221AAD">
      <w:pPr>
        <w:pStyle w:val="Standard"/>
        <w:rPr>
          <w:lang w:val="en-GB"/>
        </w:rPr>
      </w:pPr>
      <w:r w:rsidRPr="00221AAD">
        <w:rPr>
          <w:lang w:val="en-GB"/>
        </w:rPr>
        <w:t>Identify and address any performance bottlenecks or issues found during testing.</w:t>
      </w:r>
    </w:p>
    <w:p w14:paraId="25225BA1" w14:textId="77777777" w:rsidR="00221AAD" w:rsidRPr="00221AAD" w:rsidRDefault="00221AAD" w:rsidP="00221AAD">
      <w:pPr>
        <w:pStyle w:val="Standard"/>
        <w:rPr>
          <w:lang w:val="en-GB"/>
        </w:rPr>
      </w:pPr>
      <w:r w:rsidRPr="00221AAD">
        <w:rPr>
          <w:lang w:val="en-GB"/>
        </w:rPr>
        <w:t>Final Review and Sign-Off:</w:t>
      </w:r>
    </w:p>
    <w:p w14:paraId="322202BC" w14:textId="77777777" w:rsidR="00221AAD" w:rsidRPr="00221AAD" w:rsidRDefault="00221AAD" w:rsidP="00221AAD">
      <w:pPr>
        <w:pStyle w:val="Standard"/>
        <w:rPr>
          <w:lang w:val="en-GB"/>
        </w:rPr>
      </w:pPr>
    </w:p>
    <w:p w14:paraId="5DCFB891" w14:textId="77777777" w:rsidR="00221AAD" w:rsidRPr="00221AAD" w:rsidRDefault="00221AAD" w:rsidP="00221AAD">
      <w:pPr>
        <w:pStyle w:val="Standard"/>
        <w:rPr>
          <w:lang w:val="en-GB"/>
        </w:rPr>
      </w:pPr>
      <w:r w:rsidRPr="00221AAD">
        <w:rPr>
          <w:lang w:val="en-GB"/>
        </w:rPr>
        <w:lastRenderedPageBreak/>
        <w:t>Conduct a final review to ensure all issues have been addressed, and obtain approval from stakeholders before deployment.</w:t>
      </w:r>
    </w:p>
    <w:p w14:paraId="04E87D74" w14:textId="77777777" w:rsidR="00221AAD" w:rsidRPr="00221AAD" w:rsidRDefault="00221AAD" w:rsidP="00221AAD">
      <w:pPr>
        <w:pStyle w:val="Standard"/>
        <w:rPr>
          <w:lang w:val="en-GB"/>
        </w:rPr>
      </w:pPr>
      <w:r w:rsidRPr="00221AAD">
        <w:rPr>
          <w:lang w:val="en-GB"/>
        </w:rPr>
        <w:t>Documentation Update:</w:t>
      </w:r>
    </w:p>
    <w:p w14:paraId="66217865" w14:textId="77777777" w:rsidR="00221AAD" w:rsidRPr="00221AAD" w:rsidRDefault="00221AAD" w:rsidP="00221AAD">
      <w:pPr>
        <w:pStyle w:val="Standard"/>
        <w:rPr>
          <w:lang w:val="en-GB"/>
        </w:rPr>
      </w:pPr>
    </w:p>
    <w:p w14:paraId="2D14AFCE" w14:textId="77777777" w:rsidR="00221AAD" w:rsidRPr="00221AAD" w:rsidRDefault="00221AAD" w:rsidP="00221AAD">
      <w:pPr>
        <w:pStyle w:val="Standard"/>
        <w:rPr>
          <w:lang w:val="en-GB"/>
        </w:rPr>
      </w:pPr>
      <w:r w:rsidRPr="00221AAD">
        <w:rPr>
          <w:lang w:val="en-GB"/>
        </w:rPr>
        <w:t>Update the documentation to reflect any changes or improvements made based on testing results.</w:t>
      </w:r>
    </w:p>
    <w:p w14:paraId="6FAFB1D9" w14:textId="0DA94802" w:rsidR="005C5D58" w:rsidRPr="005C5D58" w:rsidRDefault="00221AAD" w:rsidP="00221AAD">
      <w:pPr>
        <w:pStyle w:val="Standard"/>
        <w:rPr>
          <w:lang w:val="en-GB"/>
        </w:rPr>
      </w:pPr>
      <w:r w:rsidRPr="00221AAD">
        <w:rPr>
          <w:lang w:val="en-GB"/>
        </w:rPr>
        <w:t>Remember to document all test cases, results, and any issues encountered during testing. This comprehensive testing process will help ensure that your Banking Information System prototype functions reliably and meets the specified requirements.</w:t>
      </w:r>
    </w:p>
    <w:p w14:paraId="4DA2B376" w14:textId="77777777" w:rsidR="005F4266" w:rsidRDefault="00000000">
      <w:pPr>
        <w:pStyle w:val="Heading2"/>
      </w:pPr>
      <w:bookmarkStart w:id="17" w:name="_Toc139702822"/>
      <w:r>
        <w:t>Performance Outcome</w:t>
      </w:r>
      <w:bookmarkEnd w:id="17"/>
    </w:p>
    <w:p w14:paraId="75CB9B51" w14:textId="2506537E" w:rsidR="005F4266" w:rsidRDefault="003109CC">
      <w:pPr>
        <w:pStyle w:val="Standard"/>
      </w:pPr>
      <w:r>
        <w:rPr>
          <w:noProof/>
          <w:lang w:val="en-IN" w:eastAsia="en-IN"/>
        </w:rPr>
        <w:drawing>
          <wp:inline distT="0" distB="0" distL="0" distR="0" wp14:anchorId="7EBDD040" wp14:editId="52EB3264">
            <wp:extent cx="5275201" cy="2967511"/>
            <wp:effectExtent l="0" t="0" r="1649" b="4289"/>
            <wp:docPr id="94805027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5201" cy="2967511"/>
                    </a:xfrm>
                    <a:prstGeom prst="rect">
                      <a:avLst/>
                    </a:prstGeom>
                    <a:noFill/>
                    <a:ln>
                      <a:noFill/>
                      <a:prstDash/>
                    </a:ln>
                  </pic:spPr>
                </pic:pic>
              </a:graphicData>
            </a:graphic>
          </wp:inline>
        </w:drawing>
      </w:r>
    </w:p>
    <w:p w14:paraId="1F127062" w14:textId="77777777" w:rsidR="005F4266" w:rsidRDefault="00000000">
      <w:pPr>
        <w:pStyle w:val="Heading1"/>
      </w:pPr>
      <w:bookmarkStart w:id="18" w:name="_Toc139702823"/>
      <w:r>
        <w:lastRenderedPageBreak/>
        <w:t>My learnings</w:t>
      </w:r>
      <w:bookmarkEnd w:id="18"/>
    </w:p>
    <w:p w14:paraId="216E201E" w14:textId="77777777" w:rsidR="005F4266" w:rsidRDefault="005F4266">
      <w:pPr>
        <w:pStyle w:val="Standard"/>
      </w:pPr>
    </w:p>
    <w:p w14:paraId="18D2E170" w14:textId="77777777" w:rsidR="005F4266" w:rsidRDefault="005F4266">
      <w:pPr>
        <w:pStyle w:val="Standard"/>
      </w:pPr>
    </w:p>
    <w:p w14:paraId="6395BE45" w14:textId="42565CDD" w:rsidR="005F4266" w:rsidRDefault="00000000" w:rsidP="007870F3">
      <w:pPr>
        <w:pStyle w:val="Standard"/>
        <w:spacing w:line="360" w:lineRule="auto"/>
        <w:jc w:val="both"/>
        <w:rPr>
          <w:rFonts w:ascii="Arial" w:hAnsi="Arial" w:cs="Arial"/>
          <w:sz w:val="24"/>
          <w:szCs w:val="24"/>
          <w:lang w:val="en-IN"/>
        </w:rPr>
      </w:pPr>
      <w:r>
        <w:rPr>
          <w:rFonts w:ascii="Arial" w:hAnsi="Arial" w:cs="Arial"/>
          <w:sz w:val="24"/>
          <w:szCs w:val="24"/>
          <w:lang w:val="en-IN"/>
        </w:rPr>
        <w:t xml:space="preserve">Studied the basics of </w:t>
      </w:r>
      <w:r w:rsidR="006838D8">
        <w:rPr>
          <w:rFonts w:ascii="Arial" w:hAnsi="Arial" w:cs="Arial"/>
          <w:sz w:val="24"/>
          <w:szCs w:val="24"/>
          <w:lang w:val="en-IN"/>
        </w:rPr>
        <w:t>core java</w:t>
      </w:r>
      <w:r>
        <w:rPr>
          <w:rFonts w:ascii="Arial" w:hAnsi="Arial" w:cs="Arial"/>
          <w:sz w:val="24"/>
          <w:szCs w:val="24"/>
          <w:lang w:val="en-IN"/>
        </w:rPr>
        <w:t xml:space="preserve"> and its applications. Studied about </w:t>
      </w:r>
      <w:r w:rsidR="00F64197">
        <w:rPr>
          <w:rFonts w:ascii="Arial" w:hAnsi="Arial" w:cs="Arial"/>
          <w:sz w:val="24"/>
          <w:szCs w:val="24"/>
          <w:lang w:val="en-IN"/>
        </w:rPr>
        <w:t>java applications</w:t>
      </w:r>
      <w:r>
        <w:rPr>
          <w:rFonts w:ascii="Arial" w:hAnsi="Arial" w:cs="Arial"/>
          <w:sz w:val="24"/>
          <w:szCs w:val="24"/>
          <w:lang w:val="en-IN"/>
        </w:rPr>
        <w:t xml:space="preserve"> in depth. Glanced through the instructions of the internship program and understood the process. Went through the profile of UCT. Selected the project for the </w:t>
      </w:r>
      <w:r w:rsidR="007870F3">
        <w:rPr>
          <w:rFonts w:ascii="Arial" w:hAnsi="Arial" w:cs="Arial"/>
          <w:sz w:val="24"/>
          <w:szCs w:val="24"/>
          <w:lang w:val="en-IN"/>
        </w:rPr>
        <w:t xml:space="preserve">core java </w:t>
      </w:r>
      <w:r>
        <w:rPr>
          <w:rFonts w:ascii="Arial" w:hAnsi="Arial" w:cs="Arial"/>
          <w:sz w:val="24"/>
          <w:szCs w:val="24"/>
          <w:lang w:val="en-IN"/>
        </w:rPr>
        <w:t xml:space="preserve">internship. </w:t>
      </w:r>
    </w:p>
    <w:p w14:paraId="36FA8352"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1. Problem Statement for the Project: Banking Information System </w:t>
      </w:r>
    </w:p>
    <w:p w14:paraId="438CA2CD"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54E6D4A"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Key Functionality to Include in the Prototype: </w:t>
      </w:r>
    </w:p>
    <w:p w14:paraId="32C8186D" w14:textId="2CC3690E" w:rsidR="003F60E9" w:rsidRDefault="003F60E9" w:rsidP="003F60E9">
      <w:pPr>
        <w:pStyle w:val="Standard"/>
        <w:spacing w:line="360" w:lineRule="auto"/>
        <w:jc w:val="both"/>
        <w:rPr>
          <w:rFonts w:ascii="Arial" w:hAnsi="Arial" w:cs="Arial"/>
          <w:lang w:val="en-IN"/>
        </w:rPr>
      </w:pPr>
      <w:r w:rsidRPr="003F60E9">
        <w:rPr>
          <w:rFonts w:ascii="Arial" w:hAnsi="Arial" w:cs="Arial"/>
          <w:lang w:val="en-IN"/>
        </w:rPr>
        <w:t>User Registration: Implement a simplified user registration process where users can provide basic details to create an account.</w:t>
      </w:r>
    </w:p>
    <w:p w14:paraId="02B15063" w14:textId="77777777" w:rsidR="005F4266" w:rsidRDefault="005F4266">
      <w:pPr>
        <w:pStyle w:val="Standard"/>
        <w:jc w:val="both"/>
        <w:rPr>
          <w:rFonts w:ascii="Arial" w:hAnsi="Arial" w:cs="Arial"/>
          <w:lang w:val="en-IN"/>
        </w:rPr>
      </w:pPr>
    </w:p>
    <w:p w14:paraId="676587FB" w14:textId="77777777" w:rsidR="005F4266" w:rsidRDefault="00000000">
      <w:pPr>
        <w:pStyle w:val="Heading1"/>
      </w:pPr>
      <w:bookmarkStart w:id="19" w:name="_Toc139702824"/>
      <w:r>
        <w:lastRenderedPageBreak/>
        <w:t>Future work scope</w:t>
      </w:r>
      <w:bookmarkEnd w:id="19"/>
    </w:p>
    <w:p w14:paraId="53734BE6" w14:textId="77777777" w:rsidR="00053A7F" w:rsidRDefault="00053A7F" w:rsidP="00053A7F">
      <w:pPr>
        <w:pStyle w:val="Standard"/>
        <w:spacing w:after="0" w:line="240" w:lineRule="auto"/>
        <w:rPr>
          <w:rFonts w:cs="Calibri"/>
          <w:sz w:val="24"/>
          <w:szCs w:val="24"/>
        </w:rPr>
      </w:pPr>
    </w:p>
    <w:p w14:paraId="093388E8" w14:textId="5EC5DABF" w:rsidR="00053A7F" w:rsidRDefault="00AE60A6" w:rsidP="00053A7F">
      <w:pPr>
        <w:pStyle w:val="Standard"/>
        <w:spacing w:after="0" w:line="240" w:lineRule="auto"/>
        <w:rPr>
          <w:rFonts w:cs="Calibri"/>
          <w:sz w:val="24"/>
          <w:szCs w:val="24"/>
        </w:rPr>
      </w:pPr>
      <w:r w:rsidRPr="00AE60A6">
        <w:rPr>
          <w:rFonts w:cs="Calibri"/>
          <w:sz w:val="24"/>
          <w:szCs w:val="24"/>
        </w:rPr>
        <w:t>Core Java is the fundamental and foundational part of the Java programming language. It encompasses a wide range of features and has a broad scope</w:t>
      </w:r>
      <w:r>
        <w:rPr>
          <w:rFonts w:cs="Calibri"/>
          <w:sz w:val="24"/>
          <w:szCs w:val="24"/>
        </w:rPr>
        <w:t>.</w:t>
      </w:r>
    </w:p>
    <w:p w14:paraId="1917D14C" w14:textId="77777777" w:rsidR="00053A7F" w:rsidRDefault="00053A7F" w:rsidP="00053A7F">
      <w:pPr>
        <w:pStyle w:val="Standard"/>
        <w:spacing w:after="0" w:line="240" w:lineRule="auto"/>
        <w:rPr>
          <w:rFonts w:cs="Calibri"/>
          <w:sz w:val="24"/>
          <w:szCs w:val="24"/>
        </w:rPr>
      </w:pPr>
    </w:p>
    <w:p w14:paraId="41C5201C" w14:textId="77777777" w:rsidR="00053A7F" w:rsidRDefault="00053A7F" w:rsidP="00053A7F">
      <w:pPr>
        <w:pStyle w:val="Standard"/>
        <w:spacing w:after="0" w:line="240" w:lineRule="auto"/>
        <w:rPr>
          <w:rFonts w:cs="Calibri"/>
          <w:sz w:val="24"/>
          <w:szCs w:val="24"/>
        </w:rPr>
      </w:pPr>
    </w:p>
    <w:p w14:paraId="426DA14C" w14:textId="77777777" w:rsidR="00053A7F" w:rsidRDefault="00053A7F" w:rsidP="00053A7F">
      <w:pPr>
        <w:pStyle w:val="Standard"/>
        <w:spacing w:after="0" w:line="240" w:lineRule="auto"/>
        <w:rPr>
          <w:rFonts w:cs="Calibri"/>
          <w:sz w:val="24"/>
          <w:szCs w:val="24"/>
        </w:rPr>
      </w:pPr>
    </w:p>
    <w:p w14:paraId="02D1B342" w14:textId="77777777" w:rsidR="00053A7F" w:rsidRDefault="00053A7F" w:rsidP="00053A7F">
      <w:pPr>
        <w:pStyle w:val="Standard"/>
        <w:spacing w:after="0" w:line="240" w:lineRule="auto"/>
      </w:pPr>
    </w:p>
    <w:p w14:paraId="35601D01" w14:textId="77777777" w:rsidR="00053A7F" w:rsidRPr="00053A7F" w:rsidRDefault="00053A7F" w:rsidP="00053A7F">
      <w:pPr>
        <w:pStyle w:val="Standard"/>
      </w:pPr>
    </w:p>
    <w:p w14:paraId="50CF481E" w14:textId="77777777" w:rsidR="00053A7F" w:rsidRPr="00053A7F" w:rsidRDefault="00053A7F" w:rsidP="00053A7F">
      <w:pPr>
        <w:pStyle w:val="Heading1"/>
        <w:numPr>
          <w:ilvl w:val="0"/>
          <w:numId w:val="0"/>
        </w:numPr>
        <w:spacing w:after="0"/>
        <w:rPr>
          <w:rFonts w:cs="Calibri"/>
          <w:sz w:val="24"/>
          <w:szCs w:val="24"/>
        </w:rPr>
      </w:pPr>
    </w:p>
    <w:sectPr w:rsidR="00053A7F" w:rsidRPr="00053A7F">
      <w:headerReference w:type="default" r:id="rId53"/>
      <w:footerReference w:type="default" r:id="rId54"/>
      <w:pgSz w:w="12240" w:h="15840"/>
      <w:pgMar w:top="1440" w:right="1350" w:bottom="1440" w:left="1440" w:header="27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15160" w14:textId="77777777" w:rsidR="00122873" w:rsidRDefault="00122873">
      <w:r>
        <w:separator/>
      </w:r>
    </w:p>
  </w:endnote>
  <w:endnote w:type="continuationSeparator" w:id="0">
    <w:p w14:paraId="246607AE" w14:textId="77777777" w:rsidR="00122873" w:rsidRDefault="00122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D0E8" w14:textId="77777777" w:rsidR="00000000" w:rsidRDefault="00000000">
    <w:pPr>
      <w:pStyle w:val="Footer"/>
      <w:jc w:val="right"/>
    </w:pPr>
    <w:r>
      <w:rPr>
        <w:noProof/>
        <w:lang w:val="en-IN" w:eastAsia="en-IN"/>
      </w:rPr>
      <mc:AlternateContent>
        <mc:Choice Requires="wps">
          <w:drawing>
            <wp:anchor distT="0" distB="0" distL="114300" distR="114300" simplePos="0" relativeHeight="251659264" behindDoc="1" locked="0" layoutInCell="1" allowOverlap="1" wp14:anchorId="595773D2" wp14:editId="0B0331B5">
              <wp:simplePos x="0" y="0"/>
              <wp:positionH relativeFrom="column">
                <wp:posOffset>175317</wp:posOffset>
              </wp:positionH>
              <wp:positionV relativeFrom="paragraph">
                <wp:posOffset>70564</wp:posOffset>
              </wp:positionV>
              <wp:extent cx="6012180" cy="14603"/>
              <wp:effectExtent l="0" t="0" r="26670" b="23497"/>
              <wp:wrapNone/>
              <wp:docPr id="1680261053" name="Straight Connector 3"/>
              <wp:cNvGraphicFramePr/>
              <a:graphic xmlns:a="http://schemas.openxmlformats.org/drawingml/2006/main">
                <a:graphicData uri="http://schemas.microsoft.com/office/word/2010/wordprocessingShape">
                  <wps:wsp>
                    <wps:cNvCnPr/>
                    <wps:spPr>
                      <a:xfrm flipV="1">
                        <a:off x="0" y="0"/>
                        <a:ext cx="6012180" cy="14603"/>
                      </a:xfrm>
                      <a:prstGeom prst="straightConnector1">
                        <a:avLst/>
                      </a:prstGeom>
                      <a:noFill/>
                      <a:ln w="0" cap="flat">
                        <a:solidFill>
                          <a:srgbClr val="000000"/>
                        </a:solidFill>
                        <a:prstDash val="solid"/>
                        <a:miter/>
                      </a:ln>
                    </wps:spPr>
                    <wps:bodyPr/>
                  </wps:wsp>
                </a:graphicData>
              </a:graphic>
            </wp:anchor>
          </w:drawing>
        </mc:Choice>
        <mc:Fallback>
          <w:pict>
            <v:shapetype w14:anchorId="7D9BB667" id="_x0000_t32" coordsize="21600,21600" o:spt="32" o:oned="t" path="m,l21600,21600e" filled="f">
              <v:path arrowok="t" fillok="f" o:connecttype="none"/>
              <o:lock v:ext="edit" shapetype="t"/>
            </v:shapetype>
            <v:shape id="Straight Connector 3" o:spid="_x0000_s1026" type="#_x0000_t32" style="position:absolute;margin-left:13.8pt;margin-top:5.55pt;width:473.4pt;height:1.1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" strokeweight="0">
              <v:stroke joinstyle="miter"/>
            </v:shape>
          </w:pict>
        </mc:Fallback>
      </mc:AlternateContent>
    </w:r>
  </w:p>
  <w:p w14:paraId="61E63F0D" w14:textId="77777777" w:rsidR="00000000" w:rsidRDefault="00000000">
    <w:pPr>
      <w:pStyle w:val="Footer"/>
      <w:jc w:val="right"/>
    </w:pPr>
    <w:r>
      <w:t xml:space="preserve">Industrial Internship Report                                                     Page </w:t>
    </w:r>
    <w:r>
      <w:fldChar w:fldCharType="begin"/>
    </w:r>
    <w:r>
      <w:instrText xml:space="preserve"> PAGE </w:instrText>
    </w:r>
    <w:r>
      <w:fldChar w:fldCharType="separate"/>
    </w:r>
    <w:r>
      <w:t>13</w:t>
    </w:r>
    <w:r>
      <w:fldChar w:fldCharType="end"/>
    </w:r>
  </w:p>
  <w:p w14:paraId="590DCFB4" w14:textId="77777777" w:rsidR="00000000" w:rsidRDefault="00000000">
    <w:pPr>
      <w:pStyle w:val="Footer"/>
    </w:pPr>
  </w:p>
  <w:p w14:paraId="01E62182"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F47F6" w14:textId="77777777" w:rsidR="00122873" w:rsidRDefault="00122873">
      <w:r>
        <w:rPr>
          <w:color w:val="000000"/>
        </w:rPr>
        <w:separator/>
      </w:r>
    </w:p>
  </w:footnote>
  <w:footnote w:type="continuationSeparator" w:id="0">
    <w:p w14:paraId="44F92FEC" w14:textId="77777777" w:rsidR="00122873" w:rsidRDefault="001228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C10C0" w14:textId="77777777" w:rsidR="00000000" w:rsidRDefault="00000000">
    <w:pPr>
      <w:pStyle w:val="Header"/>
      <w:ind w:left="-1440" w:right="-270"/>
    </w:pPr>
    <w:r>
      <w:rPr>
        <w:noProof/>
        <w:lang w:val="en-IN" w:eastAsia="en-IN"/>
      </w:rPr>
      <w:drawing>
        <wp:inline distT="0" distB="0" distL="0" distR="0" wp14:anchorId="2BAC9390" wp14:editId="16A5D47B">
          <wp:extent cx="1495437" cy="485637"/>
          <wp:effectExtent l="0" t="0" r="0" b="0"/>
          <wp:docPr id="1372997257"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72D52C00" wp14:editId="7705FA7A">
          <wp:extent cx="840598" cy="739795"/>
          <wp:effectExtent l="0" t="0" r="0" b="3155"/>
          <wp:docPr id="489139035"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840598" cy="739795"/>
                  </a:xfrm>
                  <a:prstGeom prst="rect">
                    <a:avLst/>
                  </a:prstGeom>
                  <a:noFill/>
                  <a:ln>
                    <a:noFill/>
                    <a:prstDash/>
                  </a:ln>
                </pic:spPr>
              </pic:pic>
            </a:graphicData>
          </a:graphic>
        </wp:inline>
      </w:drawing>
    </w:r>
    <w:r>
      <w:tab/>
    </w:r>
    <w:r>
      <w:rPr>
        <w:noProof/>
        <w:lang w:val="en-IN" w:eastAsia="en-IN"/>
      </w:rPr>
      <w:drawing>
        <wp:inline distT="0" distB="0" distL="0" distR="0" wp14:anchorId="3B670B8A" wp14:editId="7B32724A">
          <wp:extent cx="1085758" cy="763203"/>
          <wp:effectExtent l="0" t="0" r="92" b="0"/>
          <wp:docPr id="577848170"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1E6"/>
    <w:multiLevelType w:val="multilevel"/>
    <w:tmpl w:val="72909FAC"/>
    <w:styleLink w:val="Outline"/>
    <w:lvl w:ilvl="0">
      <w:start w:val="1"/>
      <w:numFmt w:val="decimal"/>
      <w:lvlText w:val="%1"/>
      <w:lvlJc w:val="left"/>
      <w:pPr>
        <w:ind w:left="432" w:hanging="432"/>
      </w:pPr>
    </w:lvl>
    <w:lvl w:ilvl="1">
      <w:start w:val="1"/>
      <w:numFmt w:val="decimal"/>
      <w:lvlText w:val="%1.%2"/>
      <w:lvlJc w:val="left"/>
      <w:pPr>
        <w:ind w:left="576" w:hanging="576"/>
      </w:pPr>
      <w:rPr>
        <w:color w:val="auto"/>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8450EA"/>
    <w:multiLevelType w:val="multilevel"/>
    <w:tmpl w:val="DFA4347C"/>
    <w:styleLink w:val="WWNum4"/>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2D741F"/>
    <w:multiLevelType w:val="multilevel"/>
    <w:tmpl w:val="59D6FC92"/>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244064D2"/>
    <w:multiLevelType w:val="multilevel"/>
    <w:tmpl w:val="411E9236"/>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48606E9"/>
    <w:multiLevelType w:val="multilevel"/>
    <w:tmpl w:val="A288CEFC"/>
    <w:styleLink w:val="WWNum3"/>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abstractNum w:abstractNumId="5" w15:restartNumberingAfterBreak="0">
    <w:nsid w:val="519F1731"/>
    <w:multiLevelType w:val="multilevel"/>
    <w:tmpl w:val="BFA49BE2"/>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63296D94"/>
    <w:multiLevelType w:val="multilevel"/>
    <w:tmpl w:val="4B904F30"/>
    <w:styleLink w:val="WWNum2"/>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num w:numId="1" w16cid:durableId="1645769438">
    <w:abstractNumId w:val="3"/>
  </w:num>
  <w:num w:numId="2" w16cid:durableId="219705842">
    <w:abstractNumId w:val="0"/>
  </w:num>
  <w:num w:numId="3" w16cid:durableId="2018462937">
    <w:abstractNumId w:val="2"/>
  </w:num>
  <w:num w:numId="4" w16cid:durableId="673731334">
    <w:abstractNumId w:val="6"/>
  </w:num>
  <w:num w:numId="5" w16cid:durableId="624383535">
    <w:abstractNumId w:val="4"/>
  </w:num>
  <w:num w:numId="6" w16cid:durableId="1622879526">
    <w:abstractNumId w:val="1"/>
  </w:num>
  <w:num w:numId="7" w16cid:durableId="1804039474">
    <w:abstractNumId w:val="1"/>
    <w:lvlOverride w:ilvl="0">
      <w:startOverride w:val="1"/>
    </w:lvlOverride>
  </w:num>
  <w:num w:numId="8" w16cid:durableId="1461149372">
    <w:abstractNumId w:val="6"/>
    <w:lvlOverride w:ilvl="0"/>
  </w:num>
  <w:num w:numId="9" w16cid:durableId="496503278">
    <w:abstractNumId w:val="4"/>
    <w:lvlOverride w:ilvl="0"/>
  </w:num>
  <w:num w:numId="10" w16cid:durableId="1255476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5F4266"/>
    <w:rsid w:val="00053A7F"/>
    <w:rsid w:val="00105BF4"/>
    <w:rsid w:val="00122873"/>
    <w:rsid w:val="001912D6"/>
    <w:rsid w:val="002105E6"/>
    <w:rsid w:val="00221AAD"/>
    <w:rsid w:val="003109CC"/>
    <w:rsid w:val="00391717"/>
    <w:rsid w:val="003F60E9"/>
    <w:rsid w:val="005C5D58"/>
    <w:rsid w:val="005F4266"/>
    <w:rsid w:val="00664F70"/>
    <w:rsid w:val="006838D8"/>
    <w:rsid w:val="006D6B2D"/>
    <w:rsid w:val="006E04A5"/>
    <w:rsid w:val="007870F3"/>
    <w:rsid w:val="009052DE"/>
    <w:rsid w:val="00AE60A6"/>
    <w:rsid w:val="00C3014F"/>
    <w:rsid w:val="00E068D5"/>
    <w:rsid w:val="00F64197"/>
    <w:rsid w:val="00F66427"/>
    <w:rsid w:val="00F67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750EB"/>
  <w15:docId w15:val="{BB0D92C4-F3F0-4D19-BAE6-957235284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next w:val="Standard"/>
    <w:uiPriority w:val="9"/>
    <w:qFormat/>
    <w:pPr>
      <w:keepNext/>
      <w:pageBreakBefore/>
      <w:widowControl w:val="0"/>
      <w:numPr>
        <w:numId w:val="1"/>
      </w:numPr>
      <w:spacing w:before="120" w:after="120" w:line="240" w:lineRule="auto"/>
      <w:outlineLvl w:val="0"/>
    </w:pPr>
    <w:rPr>
      <w:rFonts w:ascii="Arial" w:eastAsia="Times New Roman" w:hAnsi="Arial" w:cs="Times New Roman"/>
      <w:b/>
      <w:kern w:val="3"/>
      <w:sz w:val="28"/>
      <w:szCs w:val="28"/>
    </w:rPr>
  </w:style>
  <w:style w:type="paragraph" w:styleId="Heading2">
    <w:name w:val="heading 2"/>
    <w:basedOn w:val="Standard"/>
    <w:next w:val="Standard"/>
    <w:uiPriority w:val="9"/>
    <w:unhideWhenUsed/>
    <w:qFormat/>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Standard"/>
    <w:next w:val="Standard"/>
    <w:uiPriority w:val="9"/>
    <w:semiHidden/>
    <w:unhideWhenUsed/>
    <w:qFormat/>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Standard"/>
    <w:next w:val="Standard"/>
    <w:uiPriority w:val="9"/>
    <w:semiHidden/>
    <w:unhideWhenUsed/>
    <w:qFormat/>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Standard"/>
    <w:next w:val="Standard"/>
    <w:uiPriority w:val="9"/>
    <w:semiHidden/>
    <w:unhideWhenUsed/>
    <w:qFormat/>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Standard"/>
    <w:next w:val="Standard"/>
    <w:uiPriority w:val="9"/>
    <w:semiHidden/>
    <w:unhideWhenUsed/>
    <w:qFormat/>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Standard"/>
    <w:next w:val="Standard"/>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Standard"/>
    <w:next w:val="Standard"/>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Standard"/>
    <w:next w:val="Standard"/>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uppressAutoHyphens/>
      <w:spacing w:after="200" w:line="276"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pPr>
  </w:style>
  <w:style w:type="paragraph" w:styleId="List">
    <w:name w:val="List"/>
    <w:basedOn w:val="Textbody"/>
    <w:rPr>
      <w:rFonts w:cs="Lucida Sans"/>
    </w:rPr>
  </w:style>
  <w:style w:type="paragraph" w:styleId="Caption">
    <w:name w:val="caption"/>
    <w:basedOn w:val="Standard"/>
    <w:next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customStyle="1" w:styleId="NoSpellcheck">
    <w:name w:val="NoSpellcheck"/>
    <w:pPr>
      <w:widowControl/>
      <w:suppressAutoHyphens/>
    </w:pPr>
    <w:rPr>
      <w:rFonts w:ascii="Arial" w:eastAsia="MS Mincho" w:hAnsi="Arial" w:cs="Times New Roman"/>
      <w:sz w:val="12"/>
      <w:szCs w:val="20"/>
    </w:rPr>
  </w:style>
  <w:style w:type="paragraph" w:styleId="BalloonText">
    <w:name w:val="Balloon Text"/>
    <w:basedOn w:val="Standard"/>
    <w:pPr>
      <w:spacing w:after="0" w:line="240" w:lineRule="auto"/>
    </w:pPr>
    <w:rPr>
      <w:rFonts w:ascii="Tahoma" w:eastAsia="Tahoma" w:hAnsi="Tahoma" w:cs="Tahoma"/>
      <w:sz w:val="16"/>
      <w:szCs w:val="16"/>
    </w:rPr>
  </w:style>
  <w:style w:type="paragraph" w:customStyle="1" w:styleId="Contents4">
    <w:name w:val="Contents 4"/>
    <w:basedOn w:val="Standard"/>
    <w:pPr>
      <w:widowControl w:val="0"/>
      <w:spacing w:after="0" w:line="240" w:lineRule="auto"/>
      <w:ind w:left="720"/>
    </w:pPr>
    <w:rPr>
      <w:rFonts w:ascii="Arial" w:eastAsia="Times New Roman" w:hAnsi="Arial" w:cs="Times New Roman"/>
      <w:sz w:val="18"/>
      <w:szCs w:val="20"/>
    </w:r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paragraph" w:customStyle="1" w:styleId="style1">
    <w:name w:val="style1"/>
    <w:basedOn w:val="Standard"/>
    <w:pPr>
      <w:spacing w:before="280" w:after="280" w:line="240" w:lineRule="auto"/>
    </w:pPr>
    <w:rPr>
      <w:rFonts w:ascii="Times New Roman" w:eastAsia="Times New Roman" w:hAnsi="Times New Roman" w:cs="Times New Roman"/>
      <w:sz w:val="24"/>
      <w:szCs w:val="24"/>
    </w:rPr>
  </w:style>
  <w:style w:type="paragraph" w:styleId="ListParagraph">
    <w:name w:val="List Paragraph"/>
    <w:basedOn w:val="Standard"/>
    <w:pPr>
      <w:ind w:left="720"/>
    </w:p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20"/>
    </w:pPr>
  </w:style>
  <w:style w:type="paragraph" w:customStyle="1" w:styleId="Contents3">
    <w:name w:val="Contents 3"/>
    <w:basedOn w:val="Standard"/>
    <w:next w:val="Standard"/>
    <w:autoRedefine/>
    <w:pPr>
      <w:spacing w:after="100"/>
      <w:ind w:left="440"/>
    </w:pPr>
  </w:style>
  <w:style w:type="paragraph" w:customStyle="1" w:styleId="m4551443839240748869gmail-msolistparagraph">
    <w:name w:val="m_4551443839240748869gmail-msolistparagraph"/>
    <w:basedOn w:val="Standard"/>
    <w:pPr>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 w:val="20"/>
      <w:szCs w:val="20"/>
    </w:rPr>
  </w:style>
  <w:style w:type="paragraph" w:styleId="CommentSubject">
    <w:name w:val="annotation subject"/>
    <w:basedOn w:val="CommentText"/>
    <w:next w:val="CommentText"/>
    <w:rPr>
      <w:b/>
      <w:bCs/>
    </w:rPr>
  </w:style>
  <w:style w:type="paragraph" w:customStyle="1" w:styleId="Contents5">
    <w:name w:val="Contents 5"/>
    <w:basedOn w:val="Index"/>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Framecontents">
    <w:name w:val="Frame contents"/>
    <w:basedOn w:val="Standar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eastAsia="Tahoma" w:hAnsi="Tahoma" w:cs="Tahoma"/>
      <w:sz w:val="16"/>
      <w:szCs w:val="16"/>
    </w:rPr>
  </w:style>
  <w:style w:type="character" w:customStyle="1" w:styleId="Heading1Char">
    <w:name w:val="Heading 1 Char"/>
    <w:basedOn w:val="DefaultParagraphFont"/>
    <w:rPr>
      <w:rFonts w:ascii="Arial" w:eastAsia="Times New Roman" w:hAnsi="Arial" w:cs="Times New Roman"/>
      <w:b/>
      <w:kern w:val="3"/>
      <w:sz w:val="28"/>
      <w:szCs w:val="28"/>
    </w:rPr>
  </w:style>
  <w:style w:type="character" w:customStyle="1" w:styleId="Heading2Char">
    <w:name w:val="Heading 2 Char"/>
    <w:basedOn w:val="DefaultParagraphFont"/>
    <w:rPr>
      <w:rFonts w:ascii="Cambria" w:eastAsia="F" w:hAnsi="Cambria" w:cs="F"/>
      <w:b/>
      <w:bCs/>
      <w:color w:val="4F81BD"/>
      <w:sz w:val="26"/>
      <w:szCs w:val="26"/>
    </w:rPr>
  </w:style>
  <w:style w:type="character" w:customStyle="1" w:styleId="Heading3Char">
    <w:name w:val="Heading 3 Char"/>
    <w:basedOn w:val="DefaultParagraphFont"/>
    <w:rPr>
      <w:rFonts w:ascii="Arial" w:eastAsia="Times New Roman" w:hAnsi="Arial" w:cs="Times New Roman"/>
      <w:b/>
      <w:sz w:val="20"/>
      <w:szCs w:val="20"/>
      <w:lang w:val="en-GB"/>
    </w:rPr>
  </w:style>
  <w:style w:type="character" w:customStyle="1" w:styleId="Heading4Char">
    <w:name w:val="Heading 4 Char"/>
    <w:basedOn w:val="DefaultParagraphFont"/>
    <w:rPr>
      <w:rFonts w:ascii="Arial" w:eastAsia="Times New Roman" w:hAnsi="Arial" w:cs="Times New Roman"/>
      <w:b/>
      <w:i/>
      <w:sz w:val="20"/>
      <w:szCs w:val="20"/>
      <w:lang w:val="en-GB"/>
    </w:rPr>
  </w:style>
  <w:style w:type="character" w:customStyle="1" w:styleId="Heading5Char">
    <w:name w:val="Heading 5 Char"/>
    <w:basedOn w:val="DefaultParagraphFont"/>
    <w:rPr>
      <w:rFonts w:ascii="Arial" w:eastAsia="Times New Roman" w:hAnsi="Arial" w:cs="Times New Roman"/>
      <w:b/>
      <w:lang w:val="en-GB"/>
    </w:rPr>
  </w:style>
  <w:style w:type="character" w:customStyle="1" w:styleId="Heading6Char">
    <w:name w:val="Heading 6 Char"/>
    <w:basedOn w:val="DefaultParagraphFont"/>
    <w:rPr>
      <w:rFonts w:ascii="Arial" w:eastAsia="Times New Roman" w:hAnsi="Arial" w:cs="Times New Roman"/>
      <w:b/>
      <w:i/>
      <w:szCs w:val="20"/>
      <w:lang w:val="en-GB"/>
    </w:rPr>
  </w:style>
  <w:style w:type="character" w:customStyle="1" w:styleId="Heading7Char">
    <w:name w:val="Heading 7 Char"/>
    <w:basedOn w:val="DefaultParagraphFont"/>
    <w:rPr>
      <w:rFonts w:ascii="Arial" w:eastAsia="Times New Roman" w:hAnsi="Arial" w:cs="Times New Roman"/>
      <w:b/>
      <w:sz w:val="20"/>
      <w:szCs w:val="20"/>
    </w:rPr>
  </w:style>
  <w:style w:type="character" w:customStyle="1" w:styleId="Heading8Char">
    <w:name w:val="Heading 8 Char"/>
    <w:basedOn w:val="DefaultParagraphFont"/>
    <w:rPr>
      <w:rFonts w:ascii="Arial" w:eastAsia="Times New Roman" w:hAnsi="Arial" w:cs="Times New Roman"/>
      <w:b/>
      <w:i/>
      <w:sz w:val="20"/>
      <w:szCs w:val="20"/>
    </w:rPr>
  </w:style>
  <w:style w:type="character" w:customStyle="1" w:styleId="Heading9Char">
    <w:name w:val="Heading 9 Char"/>
    <w:basedOn w:val="DefaultParagraphFont"/>
    <w:rPr>
      <w:rFonts w:ascii="Arial" w:eastAsia="Times New Roman" w:hAnsi="Arial" w:cs="Times New Roman"/>
      <w:b/>
      <w:i/>
      <w:sz w:val="18"/>
      <w:szCs w:val="20"/>
    </w:rPr>
  </w:style>
  <w:style w:type="character" w:customStyle="1" w:styleId="Bold">
    <w:name w:val="Bold"/>
    <w:basedOn w:val="DefaultParagraphFont"/>
    <w:rPr>
      <w:b/>
    </w:rPr>
  </w:style>
  <w:style w:type="character" w:customStyle="1" w:styleId="Heading2Char3">
    <w:name w:val="Heading 2 Char3"/>
    <w:basedOn w:val="DefaultParagraphFont"/>
    <w:rPr>
      <w:rFonts w:ascii="Arial" w:eastAsia="Times New Roman" w:hAnsi="Arial" w:cs="Times New Roman"/>
      <w:b/>
      <w:sz w:val="24"/>
      <w:szCs w:val="20"/>
      <w:lang w:val="en-GB"/>
    </w:rPr>
  </w:style>
  <w:style w:type="character" w:styleId="Strong">
    <w:name w:val="Strong"/>
    <w:basedOn w:val="DefaultParagraphFont"/>
    <w:rPr>
      <w:b/>
      <w:bCs/>
    </w:rPr>
  </w:style>
  <w:style w:type="character" w:customStyle="1" w:styleId="Internetlink">
    <w:name w:val="Internet link"/>
    <w:basedOn w:val="DefaultParagraphFont"/>
    <w:rPr>
      <w:color w:val="0000FF"/>
      <w:u w:val="single"/>
    </w:rPr>
  </w:style>
  <w:style w:type="character" w:customStyle="1" w:styleId="VisitedInternetLink">
    <w:name w:val="Visited Internet Link"/>
    <w:basedOn w:val="DefaultParagraphFont"/>
    <w:rPr>
      <w:color w:val="800080"/>
      <w:u w:val="single"/>
    </w:rPr>
  </w:style>
  <w:style w:type="character" w:customStyle="1" w:styleId="apple-converted-space">
    <w:name w:val="apple-converted-space"/>
    <w:basedOn w:val="DefaultParagraphFont"/>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IndexLink">
    <w:name w:val="Index Link"/>
  </w:style>
  <w:style w:type="character" w:customStyle="1" w:styleId="ListLabel1">
    <w:name w:val="ListLabel 1"/>
  </w:style>
  <w:style w:type="character" w:customStyle="1" w:styleId="ListLabel2">
    <w:name w:val="ListLabel 2"/>
    <w:rPr>
      <w:color w:val="auto"/>
      <w:szCs w:val="24"/>
    </w:rPr>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rFonts w:cs="Arial"/>
    </w:rPr>
  </w:style>
  <w:style w:type="character" w:customStyle="1" w:styleId="ListLabel11">
    <w:name w:val="ListLabel 11"/>
    <w:rPr>
      <w:rFonts w:cs="Arial"/>
    </w:rPr>
  </w:style>
  <w:style w:type="character" w:customStyle="1" w:styleId="ListLabel12">
    <w:name w:val="ListLabel 12"/>
    <w:rPr>
      <w:rFonts w:cs="Arial"/>
    </w:rPr>
  </w:style>
  <w:style w:type="character" w:customStyle="1" w:styleId="ListLabel13">
    <w:name w:val="ListLabel 13"/>
    <w:rPr>
      <w:rFonts w:cs="Arial"/>
    </w:rPr>
  </w:style>
  <w:style w:type="character" w:customStyle="1" w:styleId="ListLabel14">
    <w:name w:val="ListLabel 14"/>
    <w:rPr>
      <w:rFonts w:cs="Arial"/>
    </w:rPr>
  </w:style>
  <w:style w:type="character" w:customStyle="1" w:styleId="ListLabel15">
    <w:name w:val="ListLabel 15"/>
    <w:rPr>
      <w:rFonts w:cs="Arial"/>
    </w:rPr>
  </w:style>
  <w:style w:type="character" w:customStyle="1" w:styleId="ListLabel16">
    <w:name w:val="ListLabel 16"/>
    <w:rPr>
      <w:rFonts w:cs="Arial"/>
    </w:rPr>
  </w:style>
  <w:style w:type="character" w:customStyle="1" w:styleId="ListLabel17">
    <w:name w:val="ListLabel 17"/>
    <w:rPr>
      <w:rFonts w:cs="Arial"/>
    </w:rPr>
  </w:style>
  <w:style w:type="character" w:customStyle="1" w:styleId="ListLabel18">
    <w:name w:val="ListLabel 18"/>
    <w:rPr>
      <w:rFonts w:cs="Arial"/>
    </w:rPr>
  </w:style>
  <w:style w:type="character" w:customStyle="1" w:styleId="ListLabel19">
    <w:name w:val="ListLabel 19"/>
    <w:rPr>
      <w:rFonts w:cs="Arial"/>
    </w:rPr>
  </w:style>
  <w:style w:type="character" w:customStyle="1" w:styleId="ListLabel20">
    <w:name w:val="ListLabel 20"/>
    <w:rPr>
      <w:rFonts w:cs="Arial"/>
    </w:rPr>
  </w:style>
  <w:style w:type="character" w:customStyle="1" w:styleId="ListLabel21">
    <w:name w:val="ListLabel 21"/>
    <w:rPr>
      <w:rFonts w:cs="Arial"/>
    </w:rPr>
  </w:style>
  <w:style w:type="character" w:customStyle="1" w:styleId="ListLabel22">
    <w:name w:val="ListLabel 22"/>
    <w:rPr>
      <w:rFonts w:cs="Arial"/>
    </w:rPr>
  </w:style>
  <w:style w:type="character" w:customStyle="1" w:styleId="ListLabel23">
    <w:name w:val="ListLabel 23"/>
    <w:rPr>
      <w:rFonts w:cs="Arial"/>
    </w:rPr>
  </w:style>
  <w:style w:type="character" w:customStyle="1" w:styleId="ListLabel24">
    <w:name w:val="ListLabel 24"/>
    <w:rPr>
      <w:rFonts w:cs="Arial"/>
    </w:rPr>
  </w:style>
  <w:style w:type="character" w:customStyle="1" w:styleId="ListLabel25">
    <w:name w:val="ListLabel 25"/>
    <w:rPr>
      <w:rFonts w:cs="Arial"/>
    </w:rPr>
  </w:style>
  <w:style w:type="character" w:customStyle="1" w:styleId="ListLabel26">
    <w:name w:val="ListLabel 26"/>
    <w:rPr>
      <w:rFonts w:cs="Arial"/>
    </w:rPr>
  </w:style>
  <w:style w:type="character" w:customStyle="1" w:styleId="ListLabel27">
    <w:name w:val="ListLabel 27"/>
    <w:rPr>
      <w:rFonts w:cs="Arial"/>
    </w:rPr>
  </w:style>
  <w:style w:type="character" w:customStyle="1" w:styleId="ListLabel28">
    <w:name w:val="ListLabel 28"/>
    <w:rPr>
      <w:sz w:val="32"/>
      <w:szCs w:val="32"/>
      <w:u w:val="none"/>
    </w:rPr>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Outline">
    <w:name w:val="Outline"/>
    <w:basedOn w:val="NoList"/>
    <w:pPr>
      <w:numPr>
        <w:numId w:val="2"/>
      </w:numPr>
    </w:pPr>
  </w:style>
  <w:style w:type="numbering" w:customStyle="1" w:styleId="NoList1">
    <w:name w:val="No List_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_Toc139702811" TargetMode="External"/><Relationship Id="rId18" Type="http://schemas.openxmlformats.org/officeDocument/2006/relationships/hyperlink" Target="#_Toc139702816" TargetMode="External"/><Relationship Id="rId26" Type="http://schemas.openxmlformats.org/officeDocument/2006/relationships/hyperlink" Target="#_Toc139702824" TargetMode="External"/><Relationship Id="rId39" Type="http://schemas.openxmlformats.org/officeDocument/2006/relationships/image" Target="media/image13.png"/><Relationship Id="rId21" Type="http://schemas.openxmlformats.org/officeDocument/2006/relationships/hyperlink" Target="#_Toc139702819"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learn.upskillcampus.com/s/courses/6441224de4b0f11fbe0f621e/take" TargetMode="External"/><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_Toc139702814" TargetMode="External"/><Relationship Id="rId29" Type="http://schemas.openxmlformats.org/officeDocument/2006/relationships/image" Target="media/image3.png"/><Relationship Id="rId11" Type="http://schemas.openxmlformats.org/officeDocument/2006/relationships/hyperlink" Target="#_Toc139702809" TargetMode="External"/><Relationship Id="rId24" Type="http://schemas.openxmlformats.org/officeDocument/2006/relationships/hyperlink" Target="#_Toc139702822"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_Toc139702808" TargetMode="External"/><Relationship Id="rId19" Type="http://schemas.openxmlformats.org/officeDocument/2006/relationships/hyperlink" Target="#_Toc139702817"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_Toc139702807" TargetMode="External"/><Relationship Id="rId14" Type="http://schemas.openxmlformats.org/officeDocument/2006/relationships/hyperlink" Target="#_Toc139702812" TargetMode="External"/><Relationship Id="rId22" Type="http://schemas.openxmlformats.org/officeDocument/2006/relationships/hyperlink" Target="#_Toc139702820"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hyperlink" Target="#_Toc139702806"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_Toc139702810" TargetMode="External"/><Relationship Id="rId17" Type="http://schemas.openxmlformats.org/officeDocument/2006/relationships/hyperlink" Target="#_Toc139702815" TargetMode="External"/><Relationship Id="rId25" Type="http://schemas.openxmlformats.org/officeDocument/2006/relationships/hyperlink" Target="#_Toc139702823" TargetMode="External"/><Relationship Id="rId33" Type="http://schemas.openxmlformats.org/officeDocument/2006/relationships/image" Target="media/image7.png"/><Relationship Id="rId38" Type="http://schemas.openxmlformats.org/officeDocument/2006/relationships/image" Target="media/image12.gif"/><Relationship Id="rId46" Type="http://schemas.openxmlformats.org/officeDocument/2006/relationships/image" Target="media/image20.png"/><Relationship Id="rId20" Type="http://schemas.openxmlformats.org/officeDocument/2006/relationships/hyperlink" Target="#_Toc139702818" TargetMode="External"/><Relationship Id="rId41" Type="http://schemas.openxmlformats.org/officeDocument/2006/relationships/image" Target="media/image1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_Toc139702813" TargetMode="External"/><Relationship Id="rId23" Type="http://schemas.openxmlformats.org/officeDocument/2006/relationships/hyperlink" Target="#_Toc139702821"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jpeg"/><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2766C-B27D-422F-9D79-8E433C436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26</Pages>
  <Words>2850</Words>
  <Characters>16247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sravya gorla</cp:lastModifiedBy>
  <cp:revision>20</cp:revision>
  <cp:lastPrinted>2020-01-25T05:12:00Z</cp:lastPrinted>
  <dcterms:created xsi:type="dcterms:W3CDTF">2023-09-12T17:22:00Z</dcterms:created>
  <dcterms:modified xsi:type="dcterms:W3CDTF">2023-09-12T17:40:00Z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Ericsson</vt:lpwstr>
  </property>
</Properties>
</file>